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1F00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65349FC7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2EE28696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4351F48B" w14:textId="47398185" w:rsidR="0041634E" w:rsidRPr="00C47FFB" w:rsidRDefault="00C47FFB" w:rsidP="00360384">
      <w:pPr>
        <w:jc w:val="center"/>
        <w:rPr>
          <w:rFonts w:ascii="맑은 고딕" w:eastAsia="맑은 고딕" w:hAnsi="맑은 고딕"/>
          <w:b/>
          <w:sz w:val="48"/>
          <w:szCs w:val="40"/>
          <w:u w:val="single"/>
        </w:rPr>
      </w:pPr>
      <w:r w:rsidRPr="00C47FFB">
        <w:rPr>
          <w:rFonts w:ascii="맑은 고딕" w:eastAsia="맑은 고딕" w:hAnsi="맑은 고딕" w:hint="eastAsia"/>
          <w:b/>
          <w:sz w:val="48"/>
          <w:szCs w:val="40"/>
          <w:u w:val="single"/>
        </w:rPr>
        <w:t>클라우드 사용계획서</w:t>
      </w:r>
    </w:p>
    <w:p w14:paraId="3A1F6059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60C006BA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41CF09F4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3EBD9D33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0E5DC916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3EF7F8B5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4A0D0C93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71A82E8D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5C0EDE8B" w14:textId="77777777" w:rsidR="0041634E" w:rsidRPr="000B52BB" w:rsidRDefault="0041634E" w:rsidP="00360384">
      <w:pPr>
        <w:rPr>
          <w:rFonts w:ascii="맑은 고딕" w:eastAsia="맑은 고딕" w:hAnsi="맑은 고딕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7210"/>
      </w:tblGrid>
      <w:tr w:rsidR="0041634E" w:rsidRPr="000B52BB" w14:paraId="7B7A2FC5" w14:textId="77777777" w:rsidTr="00D15F9E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417C5622" w14:textId="55C7EA63" w:rsidR="0041634E" w:rsidRPr="001D7217" w:rsidRDefault="009E3B84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프로젝트명</w:t>
            </w:r>
          </w:p>
        </w:tc>
        <w:tc>
          <w:tcPr>
            <w:tcW w:w="7210" w:type="dxa"/>
            <w:shd w:val="clear" w:color="auto" w:fill="auto"/>
            <w:vAlign w:val="center"/>
          </w:tcPr>
          <w:p w14:paraId="5A0135CF" w14:textId="6943D601" w:rsidR="0041634E" w:rsidRPr="00873EE3" w:rsidRDefault="00873EE3" w:rsidP="00360384">
            <w:pPr>
              <w:widowControl w:val="0"/>
              <w:wordWrap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클라우드 기반 </w:t>
            </w:r>
            <w:r>
              <w:rPr>
                <w:rFonts w:ascii="맑은 고딕" w:eastAsia="맑은 고딕" w:hAnsi="맑은 고딕"/>
              </w:rPr>
              <w:t xml:space="preserve">SIEM(통합 </w:t>
            </w:r>
            <w:r>
              <w:rPr>
                <w:rFonts w:ascii="맑은 고딕" w:eastAsia="맑은 고딕" w:hAnsi="맑은 고딕" w:hint="eastAsia"/>
              </w:rPr>
              <w:t>보안 관제 솔루션)</w:t>
            </w:r>
          </w:p>
        </w:tc>
      </w:tr>
      <w:tr w:rsidR="00D15F9E" w:rsidRPr="000B52BB" w14:paraId="11A1E415" w14:textId="77777777" w:rsidTr="00D15F9E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19879626" w14:textId="6F09BE90" w:rsidR="00D15F9E" w:rsidRPr="001D7217" w:rsidRDefault="00D15F9E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</w:t>
            </w:r>
            <w:r w:rsidR="00C47FFB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C47FFB">
              <w:rPr>
                <w:rFonts w:ascii="맑은 고딕" w:eastAsia="맑은 고딕" w:hAnsi="맑은 고딕" w:hint="eastAsia"/>
              </w:rPr>
              <w:t>팀명</w:t>
            </w:r>
            <w:proofErr w:type="spellEnd"/>
          </w:p>
        </w:tc>
        <w:tc>
          <w:tcPr>
            <w:tcW w:w="7210" w:type="dxa"/>
            <w:shd w:val="clear" w:color="auto" w:fill="auto"/>
            <w:vAlign w:val="center"/>
          </w:tcPr>
          <w:p w14:paraId="781D2859" w14:textId="75D30E68" w:rsidR="00D15F9E" w:rsidRPr="001D7217" w:rsidRDefault="0078099F" w:rsidP="00360384">
            <w:pPr>
              <w:widowControl w:val="0"/>
              <w:wordWrap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 w:rsidR="00D15F9E">
              <w:rPr>
                <w:rFonts w:ascii="맑은 고딕" w:eastAsia="맑은 고딕" w:hAnsi="맑은 고딕" w:hint="eastAsia"/>
              </w:rPr>
              <w:t>조</w:t>
            </w:r>
          </w:p>
        </w:tc>
      </w:tr>
      <w:tr w:rsidR="00D15F9E" w:rsidRPr="000B52BB" w14:paraId="0DF1C449" w14:textId="77777777" w:rsidTr="00FE483B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0AB7B5F3" w14:textId="077AF1F6" w:rsidR="00D15F9E" w:rsidRPr="001D7217" w:rsidRDefault="00D15F9E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팀장</w:t>
            </w:r>
          </w:p>
        </w:tc>
        <w:tc>
          <w:tcPr>
            <w:tcW w:w="7210" w:type="dxa"/>
            <w:shd w:val="clear" w:color="auto" w:fill="auto"/>
            <w:vAlign w:val="center"/>
          </w:tcPr>
          <w:p w14:paraId="016EAD0F" w14:textId="023B3E5A" w:rsidR="00D15F9E" w:rsidRPr="001D7217" w:rsidRDefault="00FC1BB3" w:rsidP="00360384">
            <w:pPr>
              <w:widowControl w:val="0"/>
              <w:wordWrap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김한진</w:t>
            </w:r>
          </w:p>
        </w:tc>
      </w:tr>
      <w:tr w:rsidR="00D15F9E" w:rsidRPr="000B52BB" w14:paraId="01913A20" w14:textId="77777777" w:rsidTr="00FE483B">
        <w:trPr>
          <w:trHeight w:val="397"/>
        </w:trPr>
        <w:tc>
          <w:tcPr>
            <w:tcW w:w="1807" w:type="dxa"/>
            <w:shd w:val="clear" w:color="auto" w:fill="D9D9D9"/>
            <w:vAlign w:val="center"/>
          </w:tcPr>
          <w:p w14:paraId="0F03E1F7" w14:textId="7EDCC461" w:rsidR="00D15F9E" w:rsidRPr="001D7217" w:rsidRDefault="00D15F9E" w:rsidP="00360384">
            <w:pPr>
              <w:widowControl w:val="0"/>
              <w:wordWrap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팀원</w:t>
            </w:r>
          </w:p>
        </w:tc>
        <w:tc>
          <w:tcPr>
            <w:tcW w:w="7210" w:type="dxa"/>
            <w:shd w:val="clear" w:color="auto" w:fill="auto"/>
            <w:vAlign w:val="center"/>
          </w:tcPr>
          <w:p w14:paraId="730AD4C3" w14:textId="3F441C24" w:rsidR="00D15F9E" w:rsidRPr="00FC1BB3" w:rsidRDefault="007D16B8" w:rsidP="00FC1BB3">
            <w:pPr>
              <w:widowControl w:val="0"/>
              <w:wordWrap w:val="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공경선</w:t>
            </w:r>
            <w:proofErr w:type="spellEnd"/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금소영</w:t>
            </w:r>
            <w:proofErr w:type="spellEnd"/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김동관</w:t>
            </w:r>
            <w:proofErr w:type="spellEnd"/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김범</w:t>
            </w:r>
            <w:proofErr w:type="spellEnd"/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서용석,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최병섭</w:t>
            </w:r>
          </w:p>
        </w:tc>
      </w:tr>
    </w:tbl>
    <w:p w14:paraId="07C49753" w14:textId="2FD35AAC" w:rsidR="0041634E" w:rsidRDefault="0041634E" w:rsidP="00360384">
      <w:pPr>
        <w:rPr>
          <w:rFonts w:ascii="맑은 고딕" w:eastAsia="맑은 고딕" w:hAnsi="맑은 고딕"/>
          <w:b/>
          <w:sz w:val="22"/>
        </w:rPr>
      </w:pPr>
    </w:p>
    <w:p w14:paraId="5A4A40F0" w14:textId="2F46C95E" w:rsidR="009E3B84" w:rsidRDefault="009E3B84" w:rsidP="00360384">
      <w:pPr>
        <w:rPr>
          <w:rFonts w:ascii="맑은 고딕" w:eastAsia="맑은 고딕" w:hAnsi="맑은 고딕"/>
          <w:b/>
          <w:sz w:val="22"/>
        </w:rPr>
      </w:pPr>
    </w:p>
    <w:p w14:paraId="49A7F596" w14:textId="77777777" w:rsidR="00C47FFB" w:rsidRDefault="00C47FFB" w:rsidP="00360384">
      <w:pPr>
        <w:rPr>
          <w:rFonts w:ascii="맑은 고딕" w:eastAsia="맑은 고딕" w:hAnsi="맑은 고딕"/>
          <w:b/>
          <w:sz w:val="22"/>
        </w:rPr>
      </w:pPr>
    </w:p>
    <w:p w14:paraId="1BEDF3C4" w14:textId="6F4F451F" w:rsidR="005950B5" w:rsidRPr="000B52BB" w:rsidRDefault="005950B5" w:rsidP="00360384">
      <w:pPr>
        <w:rPr>
          <w:rFonts w:ascii="맑은 고딕" w:eastAsia="맑은 고딕" w:hAnsi="맑은 고딕"/>
          <w:b/>
          <w:sz w:val="22"/>
        </w:rPr>
      </w:pPr>
    </w:p>
    <w:p w14:paraId="2A283BF1" w14:textId="77777777" w:rsidR="005D1AFB" w:rsidRPr="000B52BB" w:rsidRDefault="005D1AFB" w:rsidP="00360384">
      <w:pPr>
        <w:rPr>
          <w:rFonts w:ascii="맑은 고딕" w:eastAsia="맑은 고딕" w:hAnsi="맑은 고딕"/>
          <w:b/>
          <w:sz w:val="22"/>
        </w:rPr>
      </w:pPr>
    </w:p>
    <w:p w14:paraId="11396D13" w14:textId="2294F4C2" w:rsidR="005D1AFB" w:rsidRPr="000B52BB" w:rsidRDefault="00D15F9E" w:rsidP="00360384">
      <w:pPr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noProof/>
          <w:sz w:val="22"/>
        </w:rPr>
        <w:drawing>
          <wp:anchor distT="0" distB="0" distL="114300" distR="114300" simplePos="0" relativeHeight="251665920" behindDoc="0" locked="0" layoutInCell="1" allowOverlap="1" wp14:anchorId="477E7232" wp14:editId="7F9C616C">
            <wp:simplePos x="0" y="0"/>
            <wp:positionH relativeFrom="column">
              <wp:align>center</wp:align>
            </wp:positionH>
            <wp:positionV relativeFrom="line">
              <wp:align>top</wp:align>
            </wp:positionV>
            <wp:extent cx="2433600" cy="522000"/>
            <wp:effectExtent l="0" t="0" r="5080" b="0"/>
            <wp:wrapTopAndBottom/>
            <wp:docPr id="12" name="그림 12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클립아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934B5" w14:textId="226EFBE5" w:rsidR="00D15F9E" w:rsidRDefault="00D15F9E" w:rsidP="00360384">
      <w:pPr>
        <w:overflowPunct/>
        <w:autoSpaceDE/>
        <w:autoSpaceDN/>
        <w:adjustRightInd/>
        <w:textAlignment w:val="auto"/>
        <w:rPr>
          <w:rFonts w:ascii="맑은 고딕" w:eastAsia="맑은 고딕" w:hAnsi="맑은 고딕"/>
          <w:b/>
          <w:sz w:val="22"/>
        </w:rPr>
      </w:pPr>
    </w:p>
    <w:p w14:paraId="7956BD24" w14:textId="77777777" w:rsidR="00360384" w:rsidRPr="00360384" w:rsidRDefault="00360384" w:rsidP="00360384">
      <w:pPr>
        <w:jc w:val="center"/>
        <w:rPr>
          <w:rFonts w:ascii="맑은 고딕" w:eastAsia="맑은 고딕" w:hAnsi="맑은 고딕"/>
          <w:b/>
          <w:sz w:val="36"/>
          <w:szCs w:val="28"/>
        </w:rPr>
      </w:pPr>
    </w:p>
    <w:p w14:paraId="46FB15A2" w14:textId="7393D555" w:rsidR="005D1AFB" w:rsidRDefault="005D1AFB" w:rsidP="00360384">
      <w:pPr>
        <w:jc w:val="center"/>
        <w:rPr>
          <w:rFonts w:ascii="맑은 고딕" w:eastAsia="맑은 고딕" w:hAnsi="맑은 고딕"/>
          <w:b/>
          <w:sz w:val="36"/>
          <w:szCs w:val="24"/>
        </w:rPr>
      </w:pPr>
      <w:r w:rsidRPr="00D15F9E">
        <w:rPr>
          <w:rFonts w:ascii="맑은 고딕" w:eastAsia="맑은 고딕" w:hAnsi="맑은 고딕" w:hint="eastAsia"/>
          <w:b/>
          <w:sz w:val="36"/>
          <w:szCs w:val="24"/>
        </w:rPr>
        <w:t>제</w:t>
      </w:r>
      <w:r w:rsidR="00C47FFB">
        <w:rPr>
          <w:rFonts w:ascii="맑은 고딕" w:eastAsia="맑은 고딕" w:hAnsi="맑은 고딕"/>
          <w:b/>
          <w:sz w:val="36"/>
          <w:szCs w:val="24"/>
        </w:rPr>
        <w:t>/</w:t>
      </w:r>
      <w:r w:rsidRPr="00D15F9E">
        <w:rPr>
          <w:rFonts w:ascii="맑은 고딕" w:eastAsia="맑은 고딕" w:hAnsi="맑은 고딕" w:hint="eastAsia"/>
          <w:b/>
          <w:sz w:val="36"/>
          <w:szCs w:val="24"/>
        </w:rPr>
        <w:t>개정 이력</w:t>
      </w:r>
    </w:p>
    <w:p w14:paraId="096C0AD4" w14:textId="77777777" w:rsidR="00360384" w:rsidRPr="00360384" w:rsidRDefault="00360384" w:rsidP="00360384">
      <w:pPr>
        <w:jc w:val="center"/>
        <w:rPr>
          <w:rFonts w:ascii="맑은 고딕" w:eastAsia="맑은 고딕" w:hAnsi="맑은 고딕"/>
          <w:b/>
          <w:sz w:val="36"/>
          <w:szCs w:val="24"/>
        </w:rPr>
      </w:pPr>
    </w:p>
    <w:tbl>
      <w:tblPr>
        <w:tblW w:w="94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518"/>
        <w:gridCol w:w="1697"/>
        <w:gridCol w:w="1649"/>
        <w:gridCol w:w="4611"/>
      </w:tblGrid>
      <w:tr w:rsidR="005D1AFB" w:rsidRPr="000B52BB" w14:paraId="04031C1F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14:paraId="2979B002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버젼</w:t>
            </w:r>
            <w:r w:rsidRPr="009E3B84">
              <w:rPr>
                <w:rFonts w:ascii="맑은 고딕" w:eastAsia="맑은 고딕" w:hAnsi="맑은 고딕"/>
                <w:b/>
                <w:noProof/>
              </w:rPr>
              <w:t>/</w:t>
            </w:r>
            <w:r w:rsidRPr="009E3B84">
              <w:rPr>
                <w:rFonts w:ascii="맑은 고딕" w:eastAsia="맑은 고딕" w:hAnsi="맑은 고딕" w:hint="eastAsia"/>
                <w:b/>
                <w:noProof/>
              </w:rPr>
              <w:t>릴리스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14:paraId="3C62137E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작성일자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1992AFA7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작성자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14:paraId="2B695C35" w14:textId="77777777" w:rsidR="005D1AFB" w:rsidRPr="009E3B84" w:rsidRDefault="005D1AFB" w:rsidP="00360384">
            <w:pPr>
              <w:widowControl w:val="0"/>
              <w:jc w:val="center"/>
              <w:rPr>
                <w:rFonts w:ascii="맑은 고딕" w:eastAsia="맑은 고딕" w:hAnsi="맑은 고딕"/>
                <w:b/>
                <w:noProof/>
              </w:rPr>
            </w:pPr>
            <w:r w:rsidRPr="009E3B84">
              <w:rPr>
                <w:rFonts w:ascii="맑은 고딕" w:eastAsia="맑은 고딕" w:hAnsi="맑은 고딕" w:hint="eastAsia"/>
                <w:b/>
                <w:noProof/>
              </w:rPr>
              <w:t>개요</w:t>
            </w:r>
          </w:p>
        </w:tc>
      </w:tr>
      <w:tr w:rsidR="005D1AFB" w:rsidRPr="000B52BB" w14:paraId="2B4D7FE8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A93F4" w14:textId="498B4FB8" w:rsidR="005D1AFB" w:rsidRPr="009E3B84" w:rsidRDefault="00791C4F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 w:rsidRPr="009E3B84">
              <w:rPr>
                <w:rFonts w:ascii="맑은 고딕" w:eastAsia="맑은 고딕" w:hAnsi="맑은 고딕" w:hint="eastAsia"/>
                <w:noProof/>
              </w:rPr>
              <w:t>1.0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A9E14" w14:textId="267C550F" w:rsidR="005D1AFB" w:rsidRPr="009E3B84" w:rsidRDefault="00791C4F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  <w:color w:val="000000"/>
              </w:rPr>
            </w:pPr>
            <w:r w:rsidRPr="009E3B84">
              <w:rPr>
                <w:rFonts w:ascii="맑은 고딕" w:eastAsia="맑은 고딕" w:hAnsi="맑은 고딕" w:hint="eastAsia"/>
                <w:noProof/>
                <w:color w:val="000000"/>
              </w:rPr>
              <w:t>20</w:t>
            </w:r>
            <w:r w:rsidR="009E3B84">
              <w:rPr>
                <w:rFonts w:ascii="맑은 고딕" w:eastAsia="맑은 고딕" w:hAnsi="맑은 고딕"/>
                <w:noProof/>
                <w:color w:val="000000"/>
              </w:rPr>
              <w:t>21.04.28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2BF4612" w14:textId="349149EE" w:rsidR="00F0416A" w:rsidRPr="009E3B84" w:rsidRDefault="00C47FFB" w:rsidP="00360384">
            <w:pPr>
              <w:widowControl w:val="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전영재</w:t>
            </w:r>
            <w:proofErr w:type="spellEnd"/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EF01475" w14:textId="7CD7C540" w:rsidR="005D1AFB" w:rsidRPr="009E3B84" w:rsidRDefault="009E3B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클라우드 사용계획서 초안 작성</w:t>
            </w:r>
          </w:p>
        </w:tc>
      </w:tr>
      <w:tr w:rsidR="006A7605" w:rsidRPr="000B52BB" w14:paraId="4D4B988C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0B1FC" w14:textId="41FD726C" w:rsidR="006A7605" w:rsidRPr="009E3B84" w:rsidRDefault="007426D6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2</w:t>
            </w:r>
            <w:r>
              <w:rPr>
                <w:rFonts w:ascii="맑은 고딕" w:eastAsia="맑은 고딕" w:hAnsi="맑은 고딕"/>
                <w:noProof/>
              </w:rPr>
              <w:t>.0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8EE10" w14:textId="7C039019" w:rsidR="006A7605" w:rsidRPr="009E3B84" w:rsidRDefault="007426D6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2</w:t>
            </w:r>
            <w:r>
              <w:rPr>
                <w:rFonts w:ascii="맑은 고딕" w:eastAsia="맑은 고딕" w:hAnsi="맑은 고딕"/>
                <w:noProof/>
              </w:rPr>
              <w:t>021.04.30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741834C" w14:textId="607556A8" w:rsidR="006A7605" w:rsidRPr="009E3B84" w:rsidRDefault="007426D6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김한진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756F040" w14:textId="0AAB40D3" w:rsidR="006A7605" w:rsidRPr="009E3B84" w:rsidRDefault="007426D6" w:rsidP="00360384">
            <w:pPr>
              <w:jc w:val="center"/>
              <w:rPr>
                <w:rFonts w:ascii="맑은 고딕" w:eastAsia="맑은 고딕" w:hAnsi="맑은 고딕"/>
                <w:iCs/>
              </w:rPr>
            </w:pPr>
            <w:r w:rsidRPr="00A1338A">
              <w:rPr>
                <w:rFonts w:ascii="맑은 고딕" w:eastAsia="맑은 고딕" w:hAnsi="맑은 고딕" w:hint="eastAsia"/>
                <w:iCs/>
                <w:sz w:val="22"/>
                <w:szCs w:val="22"/>
              </w:rPr>
              <w:t>클라우드 사용계획서 작성</w:t>
            </w:r>
          </w:p>
        </w:tc>
      </w:tr>
      <w:tr w:rsidR="004346C5" w:rsidRPr="000B52BB" w14:paraId="0DC52FF7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80FC5" w14:textId="76EA9061" w:rsidR="004346C5" w:rsidRPr="009E3B84" w:rsidRDefault="00A1338A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2</w:t>
            </w:r>
            <w:r>
              <w:rPr>
                <w:rFonts w:ascii="맑은 고딕" w:eastAsia="맑은 고딕" w:hAnsi="맑은 고딕"/>
                <w:noProof/>
              </w:rPr>
              <w:t>.</w:t>
            </w:r>
            <w:r w:rsidR="001616DC">
              <w:rPr>
                <w:rFonts w:ascii="맑은 고딕" w:eastAsia="맑은 고딕" w:hAnsi="맑은 고딕"/>
                <w:noProof/>
              </w:rPr>
              <w:t>1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1DB65" w14:textId="281B3218" w:rsidR="004346C5" w:rsidRPr="009E3B84" w:rsidRDefault="00A1338A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2</w:t>
            </w:r>
            <w:r>
              <w:rPr>
                <w:rFonts w:ascii="맑은 고딕" w:eastAsia="맑은 고딕" w:hAnsi="맑은 고딕"/>
                <w:noProof/>
              </w:rPr>
              <w:t>021.4.30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07AA1EF" w14:textId="6EA117F5" w:rsidR="004346C5" w:rsidRPr="009E3B84" w:rsidRDefault="00A1338A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  <w:r>
              <w:rPr>
                <w:rFonts w:ascii="맑은 고딕" w:eastAsia="맑은 고딕" w:hAnsi="맑은 고딕" w:hint="eastAsia"/>
                <w:noProof/>
              </w:rPr>
              <w:t>서용석</w:t>
            </w: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BA32B6A" w14:textId="45972CA5" w:rsidR="004346C5" w:rsidRPr="009E3B84" w:rsidRDefault="00A1338A" w:rsidP="00360384">
            <w:pPr>
              <w:jc w:val="center"/>
              <w:rPr>
                <w:rFonts w:ascii="맑은 고딕" w:eastAsia="맑은 고딕" w:hAnsi="맑은 고딕"/>
                <w:iCs/>
              </w:rPr>
            </w:pPr>
            <w:r w:rsidRPr="00A1338A">
              <w:rPr>
                <w:rFonts w:ascii="맑은 고딕" w:eastAsia="맑은 고딕" w:hAnsi="맑은 고딕" w:hint="eastAsia"/>
                <w:iCs/>
                <w:sz w:val="22"/>
                <w:szCs w:val="22"/>
              </w:rPr>
              <w:t>클라우드 사용계획서 작성</w:t>
            </w:r>
          </w:p>
        </w:tc>
      </w:tr>
      <w:tr w:rsidR="006A7605" w:rsidRPr="000B52BB" w14:paraId="7C5B8F91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DE1E2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F7C0F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B2726F0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80D96B6" w14:textId="77777777" w:rsidR="006A7605" w:rsidRPr="009E3B84" w:rsidRDefault="006A7605" w:rsidP="00360384">
            <w:pPr>
              <w:jc w:val="center"/>
              <w:rPr>
                <w:rFonts w:ascii="맑은 고딕" w:eastAsia="맑은 고딕" w:hAnsi="맑은 고딕"/>
                <w:iCs/>
              </w:rPr>
            </w:pPr>
          </w:p>
        </w:tc>
      </w:tr>
      <w:tr w:rsidR="006A7605" w:rsidRPr="000B52BB" w14:paraId="11998F31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FAA81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D0862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B175233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8B923A7" w14:textId="77777777" w:rsidR="006A7605" w:rsidRPr="009E3B84" w:rsidRDefault="006A7605" w:rsidP="00360384">
            <w:pPr>
              <w:jc w:val="center"/>
              <w:rPr>
                <w:rFonts w:ascii="맑은 고딕" w:eastAsia="맑은 고딕" w:hAnsi="맑은 고딕"/>
                <w:iCs/>
              </w:rPr>
            </w:pPr>
          </w:p>
        </w:tc>
      </w:tr>
      <w:tr w:rsidR="006A7605" w:rsidRPr="000B52BB" w14:paraId="0BD5ADBF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71641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D9214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699FAA2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C30EBDF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6A7605" w:rsidRPr="000B52BB" w14:paraId="435F3D8D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722CC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EBE9B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163199F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1DAD663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6A7605" w:rsidRPr="000B52BB" w14:paraId="149FC338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91CCC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628F08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5160658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8FE08AE" w14:textId="77777777" w:rsidR="006A7605" w:rsidRPr="009E3B84" w:rsidRDefault="006A7605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360384" w:rsidRPr="000B52BB" w14:paraId="3F4C83D2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A62EC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1E07D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8EDCC57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C4F089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  <w:tr w:rsidR="00360384" w:rsidRPr="000B52BB" w14:paraId="03381D1C" w14:textId="77777777" w:rsidTr="00360384">
        <w:trPr>
          <w:cantSplit/>
          <w:trHeight w:val="480"/>
          <w:jc w:val="center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24443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177E3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3910620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  <w:tc>
          <w:tcPr>
            <w:tcW w:w="46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DA4B81E" w14:textId="77777777" w:rsidR="00360384" w:rsidRPr="009E3B84" w:rsidRDefault="00360384" w:rsidP="00360384">
            <w:pPr>
              <w:widowControl w:val="0"/>
              <w:jc w:val="center"/>
              <w:rPr>
                <w:rFonts w:ascii="맑은 고딕" w:eastAsia="맑은 고딕" w:hAnsi="맑은 고딕"/>
                <w:noProof/>
              </w:rPr>
            </w:pPr>
          </w:p>
        </w:tc>
      </w:tr>
    </w:tbl>
    <w:p w14:paraId="5011042C" w14:textId="77777777" w:rsidR="00575B2D" w:rsidRPr="00575B2D" w:rsidRDefault="00575B2D" w:rsidP="00360384">
      <w:pPr>
        <w:sectPr w:rsidR="00575B2D" w:rsidRPr="00575B2D" w:rsidSect="00575B2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20" w:footer="357" w:gutter="0"/>
          <w:cols w:space="720"/>
          <w:titlePg/>
          <w:docGrid w:linePitch="272"/>
        </w:sectPr>
      </w:pPr>
    </w:p>
    <w:p w14:paraId="37CDA8D4" w14:textId="77777777" w:rsidR="00360384" w:rsidRDefault="00360384" w:rsidP="00360384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</w:pPr>
      <w:bookmarkStart w:id="0" w:name="_Toc39636315"/>
      <w:bookmarkStart w:id="1" w:name="_Toc286243632"/>
      <w:bookmarkStart w:id="2" w:name="_Toc26255665"/>
    </w:p>
    <w:p w14:paraId="37D9FB1B" w14:textId="10E81EB1" w:rsidR="00C3698F" w:rsidRDefault="00C3698F" w:rsidP="00360384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</w:pPr>
      <w:r w:rsidRPr="00360384"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  <w:t>목</w:t>
      </w:r>
      <w:r w:rsidRPr="00360384">
        <w:rPr>
          <w:rFonts w:asciiTheme="majorEastAsia" w:eastAsiaTheme="majorEastAsia" w:hAnsiTheme="majorEastAsia" w:hint="eastAsia"/>
          <w:b/>
          <w:bCs/>
          <w:sz w:val="36"/>
          <w:szCs w:val="36"/>
          <w:lang w:val="ko-KR"/>
        </w:rPr>
        <w:t xml:space="preserve">     </w:t>
      </w:r>
      <w:r w:rsidRPr="00360384"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  <w:t>차</w:t>
      </w:r>
    </w:p>
    <w:p w14:paraId="33EE1E34" w14:textId="77777777" w:rsidR="00360384" w:rsidRPr="00360384" w:rsidRDefault="00360384" w:rsidP="00360384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  <w:lang w:val="ko-KR"/>
        </w:rPr>
      </w:pPr>
    </w:p>
    <w:p w14:paraId="557899B4" w14:textId="334C3B92" w:rsidR="00744794" w:rsidRDefault="00C3698F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r w:rsidRPr="00091480">
        <w:rPr>
          <w:sz w:val="20"/>
        </w:rPr>
        <w:fldChar w:fldCharType="begin"/>
      </w:r>
      <w:r w:rsidRPr="00091480">
        <w:rPr>
          <w:sz w:val="20"/>
        </w:rPr>
        <w:instrText xml:space="preserve"> TOC \o "1-3" \h \z \u </w:instrText>
      </w:r>
      <w:r w:rsidRPr="00091480">
        <w:rPr>
          <w:sz w:val="20"/>
        </w:rPr>
        <w:fldChar w:fldCharType="separate"/>
      </w:r>
      <w:hyperlink w:anchor="_Toc70515291" w:history="1">
        <w:r w:rsidR="00744794" w:rsidRPr="006711E2">
          <w:rPr>
            <w:rStyle w:val="ad"/>
            <w:noProof/>
          </w:rPr>
          <w:t>1.</w:t>
        </w:r>
        <w:r w:rsidR="0074479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개요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_Toc70515291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0EAD7712" w14:textId="1951D589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2" w:history="1">
        <w:r w:rsidR="00744794" w:rsidRPr="006711E2">
          <w:rPr>
            <w:rStyle w:val="ad"/>
            <w:noProof/>
          </w:rPr>
          <w:t>1.1.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목적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_Toc70515292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2FBD9780" w14:textId="56649E05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3" w:history="1">
        <w:r w:rsidR="00744794" w:rsidRPr="006711E2">
          <w:rPr>
            <w:rStyle w:val="ad"/>
            <w:noProof/>
          </w:rPr>
          <w:t>1.2.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시스템명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_Toc70515293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1769D88D" w14:textId="614072F5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4" w:history="1">
        <w:r w:rsidR="00744794" w:rsidRPr="006711E2">
          <w:rPr>
            <w:rStyle w:val="ad"/>
            <w:noProof/>
          </w:rPr>
          <w:t>1.3.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사용기간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_Toc70515294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52A564E6" w14:textId="55ABAD57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5" w:history="1">
        <w:r w:rsidR="00744794" w:rsidRPr="006711E2">
          <w:rPr>
            <w:rStyle w:val="ad"/>
            <w:noProof/>
          </w:rPr>
          <w:t>1.4.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배경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및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목적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_Toc70515295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4</w:t>
        </w:r>
        <w:r w:rsidR="00744794">
          <w:rPr>
            <w:noProof/>
            <w:webHidden/>
          </w:rPr>
          <w:fldChar w:fldCharType="end"/>
        </w:r>
      </w:hyperlink>
    </w:p>
    <w:p w14:paraId="2E1CB6EE" w14:textId="70275009" w:rsidR="00744794" w:rsidRDefault="002B435A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4"/>
        </w:rPr>
      </w:pPr>
      <w:hyperlink w:anchor="_Toc70515296" w:history="1">
        <w:r w:rsidR="00744794" w:rsidRPr="006711E2">
          <w:rPr>
            <w:rStyle w:val="ad"/>
            <w:noProof/>
          </w:rPr>
          <w:t>2.</w:t>
        </w:r>
        <w:r w:rsidR="0074479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클라우드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구성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_Toc70515296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1EA2871A" w14:textId="34B3B1AA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7" w:history="1">
        <w:r w:rsidR="00744794" w:rsidRPr="006711E2">
          <w:rPr>
            <w:rStyle w:val="ad"/>
            <w:noProof/>
          </w:rPr>
          <w:t>2.1.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기본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사항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_Toc70515297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5C25C497" w14:textId="2B125440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8" w:history="1">
        <w:r w:rsidR="00744794" w:rsidRPr="006711E2">
          <w:rPr>
            <w:rStyle w:val="ad"/>
            <w:noProof/>
          </w:rPr>
          <w:t>2.2.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구성도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_Toc70515298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2FF3AE05" w14:textId="70636EBE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299" w:history="1">
        <w:r w:rsidR="00744794" w:rsidRPr="006711E2">
          <w:rPr>
            <w:rStyle w:val="ad"/>
            <w:noProof/>
          </w:rPr>
          <w:t>2.3.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구성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내용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_Toc70515299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5</w:t>
        </w:r>
        <w:r w:rsidR="00744794">
          <w:rPr>
            <w:noProof/>
            <w:webHidden/>
          </w:rPr>
          <w:fldChar w:fldCharType="end"/>
        </w:r>
      </w:hyperlink>
    </w:p>
    <w:p w14:paraId="3267D580" w14:textId="19D7E33E" w:rsidR="00744794" w:rsidRDefault="002B435A">
      <w:pPr>
        <w:pStyle w:val="21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0"/>
          <w:szCs w:val="24"/>
        </w:rPr>
      </w:pPr>
      <w:hyperlink w:anchor="_Toc70515300" w:history="1">
        <w:r w:rsidR="00744794" w:rsidRPr="006711E2">
          <w:rPr>
            <w:rStyle w:val="ad"/>
            <w:noProof/>
          </w:rPr>
          <w:t>2.4.</w:t>
        </w:r>
        <w:r w:rsidR="00744794">
          <w:rPr>
            <w:rFonts w:asciiTheme="minorHAnsi" w:eastAsiaTheme="minorEastAsia" w:hAnsiTheme="minorHAnsi" w:cstheme="minorBidi"/>
            <w:smallCaps w:val="0"/>
            <w:noProof/>
            <w:kern w:val="2"/>
            <w:sz w:val="20"/>
            <w:szCs w:val="24"/>
          </w:rPr>
          <w:tab/>
        </w:r>
        <w:r w:rsidR="00744794" w:rsidRPr="006711E2">
          <w:rPr>
            <w:rStyle w:val="ad"/>
            <w:rFonts w:hint="eastAsia"/>
            <w:noProof/>
          </w:rPr>
          <w:t>예상</w:t>
        </w:r>
        <w:r w:rsidR="00744794" w:rsidRPr="006711E2">
          <w:rPr>
            <w:rStyle w:val="ad"/>
            <w:noProof/>
          </w:rPr>
          <w:t xml:space="preserve"> </w:t>
        </w:r>
        <w:r w:rsidR="00744794" w:rsidRPr="006711E2">
          <w:rPr>
            <w:rStyle w:val="ad"/>
            <w:rFonts w:hint="eastAsia"/>
            <w:noProof/>
          </w:rPr>
          <w:t>비용</w:t>
        </w:r>
        <w:r w:rsidR="00744794">
          <w:rPr>
            <w:noProof/>
            <w:webHidden/>
          </w:rPr>
          <w:tab/>
        </w:r>
        <w:r w:rsidR="00744794">
          <w:rPr>
            <w:noProof/>
            <w:webHidden/>
          </w:rPr>
          <w:fldChar w:fldCharType="begin"/>
        </w:r>
        <w:r w:rsidR="00744794">
          <w:rPr>
            <w:noProof/>
            <w:webHidden/>
          </w:rPr>
          <w:instrText xml:space="preserve"> PAGEREF _Toc70515300 \h </w:instrText>
        </w:r>
        <w:r w:rsidR="00744794">
          <w:rPr>
            <w:noProof/>
            <w:webHidden/>
          </w:rPr>
        </w:r>
        <w:r w:rsidR="00744794">
          <w:rPr>
            <w:noProof/>
            <w:webHidden/>
          </w:rPr>
          <w:fldChar w:fldCharType="separate"/>
        </w:r>
        <w:r w:rsidR="00744794">
          <w:rPr>
            <w:noProof/>
            <w:webHidden/>
          </w:rPr>
          <w:t>6</w:t>
        </w:r>
        <w:r w:rsidR="00744794">
          <w:rPr>
            <w:noProof/>
            <w:webHidden/>
          </w:rPr>
          <w:fldChar w:fldCharType="end"/>
        </w:r>
      </w:hyperlink>
    </w:p>
    <w:p w14:paraId="33E7A1AE" w14:textId="5476679D" w:rsidR="00C3698F" w:rsidRPr="00091480" w:rsidRDefault="00C3698F" w:rsidP="00360384">
      <w:pPr>
        <w:rPr>
          <w:rFonts w:ascii="맑은 고딕" w:eastAsia="맑은 고딕" w:hAnsi="맑은 고딕"/>
        </w:rPr>
      </w:pPr>
      <w:r w:rsidRPr="00091480">
        <w:rPr>
          <w:rFonts w:ascii="맑은 고딕" w:eastAsia="맑은 고딕" w:hAnsi="맑은 고딕"/>
          <w:b/>
          <w:bCs/>
          <w:lang w:val="ko-KR"/>
        </w:rPr>
        <w:fldChar w:fldCharType="end"/>
      </w:r>
    </w:p>
    <w:p w14:paraId="5832560B" w14:textId="77777777" w:rsidR="00575B2D" w:rsidRDefault="00575B2D" w:rsidP="00360384">
      <w:pPr>
        <w:pStyle w:val="TIPARND-0"/>
        <w:sectPr w:rsidR="00575B2D" w:rsidSect="008E538C">
          <w:pgSz w:w="11907" w:h="16840" w:code="9"/>
          <w:pgMar w:top="1440" w:right="1531" w:bottom="568" w:left="1531" w:header="720" w:footer="0" w:gutter="0"/>
          <w:cols w:space="720"/>
        </w:sectPr>
      </w:pPr>
    </w:p>
    <w:p w14:paraId="5B2883DF" w14:textId="2824D08D" w:rsidR="00213E0E" w:rsidRPr="003A1609" w:rsidRDefault="00C47FFB" w:rsidP="003A1609">
      <w:pPr>
        <w:pStyle w:val="TIPAIBB1"/>
        <w:numPr>
          <w:ilvl w:val="0"/>
          <w:numId w:val="18"/>
        </w:numPr>
        <w:spacing w:line="240" w:lineRule="auto"/>
      </w:pPr>
      <w:bookmarkStart w:id="3" w:name="_Toc70515291"/>
      <w:r w:rsidRPr="00D6486C">
        <w:rPr>
          <w:rFonts w:hint="eastAsia"/>
          <w:lang w:eastAsia="ko-KR"/>
        </w:rPr>
        <w:lastRenderedPageBreak/>
        <w:t>개</w:t>
      </w:r>
      <w:bookmarkEnd w:id="0"/>
      <w:bookmarkEnd w:id="1"/>
      <w:r w:rsidRPr="00D6486C">
        <w:rPr>
          <w:rFonts w:hint="eastAsia"/>
          <w:lang w:eastAsia="ko-KR"/>
        </w:rPr>
        <w:t>요</w:t>
      </w:r>
      <w:bookmarkStart w:id="4" w:name="_Toc478370231"/>
      <w:bookmarkEnd w:id="2"/>
      <w:bookmarkEnd w:id="3"/>
    </w:p>
    <w:p w14:paraId="00877ECB" w14:textId="4574B574" w:rsidR="005D1AFB" w:rsidRPr="00A17945" w:rsidRDefault="003A1609" w:rsidP="003A1609">
      <w:pPr>
        <w:pStyle w:val="20"/>
        <w:numPr>
          <w:ilvl w:val="1"/>
          <w:numId w:val="20"/>
        </w:numPr>
      </w:pPr>
      <w:bookmarkStart w:id="5" w:name="_Toc70515292"/>
      <w:bookmarkStart w:id="6" w:name="_Toc5946355"/>
      <w:bookmarkStart w:id="7" w:name="_Toc39636317"/>
      <w:bookmarkStart w:id="8" w:name="_Toc470433764"/>
      <w:r>
        <w:rPr>
          <w:rFonts w:hint="eastAsia"/>
        </w:rPr>
        <w:t>목적</w:t>
      </w:r>
      <w:bookmarkEnd w:id="5"/>
    </w:p>
    <w:p w14:paraId="5E1F69A3" w14:textId="6530BCE8" w:rsidR="003A1609" w:rsidRDefault="003A1609" w:rsidP="00360384">
      <w:pPr>
        <w:ind w:leftChars="300" w:left="600"/>
        <w:rPr>
          <w:rFonts w:ascii="맑은 고딕" w:eastAsia="맑은 고딕" w:hAnsi="맑은 고딕"/>
          <w:color w:val="000000"/>
        </w:rPr>
      </w:pPr>
      <w:r w:rsidRPr="00C434AA">
        <w:rPr>
          <w:rFonts w:ascii="맑은 고딕" w:eastAsia="맑은 고딕" w:hAnsi="맑은 고딕" w:hint="eastAsia"/>
          <w:color w:val="000000"/>
        </w:rPr>
        <w:t xml:space="preserve">본 </w:t>
      </w:r>
      <w:r>
        <w:rPr>
          <w:rFonts w:ascii="맑은 고딕" w:eastAsia="맑은 고딕" w:hAnsi="맑은 고딕" w:hint="eastAsia"/>
          <w:color w:val="000000"/>
        </w:rPr>
        <w:t>문서는 클라우드 융합 최종 프로젝트에서 사용할 클라우드 시스템에 대한 사용 계획서로 제한된 자원을 효율적으로 사용하고, 나아가 본 프로젝트를 원활하게 진행하기 위한 클라우드 시스템 구축을 위한 기본 설계 문서로 활용하기 위함</w:t>
      </w:r>
    </w:p>
    <w:p w14:paraId="19CBF5F6" w14:textId="77777777" w:rsidR="003A1609" w:rsidRDefault="003A1609" w:rsidP="00360384">
      <w:pPr>
        <w:ind w:leftChars="300" w:left="600"/>
        <w:rPr>
          <w:rFonts w:ascii="맑은 고딕" w:eastAsia="맑은 고딕" w:hAnsi="맑은 고딕"/>
        </w:rPr>
      </w:pPr>
    </w:p>
    <w:p w14:paraId="7B81CF31" w14:textId="77777777" w:rsidR="003A1609" w:rsidRPr="00A17945" w:rsidRDefault="003A1609" w:rsidP="003A1609">
      <w:pPr>
        <w:pStyle w:val="20"/>
        <w:numPr>
          <w:ilvl w:val="1"/>
          <w:numId w:val="20"/>
        </w:numPr>
      </w:pPr>
      <w:bookmarkStart w:id="9" w:name="_Toc70515293"/>
      <w:r>
        <w:rPr>
          <w:rFonts w:hint="eastAsia"/>
        </w:rPr>
        <w:t>시스템명</w:t>
      </w:r>
      <w:bookmarkEnd w:id="9"/>
    </w:p>
    <w:p w14:paraId="3DF67473" w14:textId="5425BD9E" w:rsidR="003A1609" w:rsidRDefault="004072AF" w:rsidP="003A1609">
      <w:pPr>
        <w:ind w:leftChars="300" w:left="6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클라우드 기반 </w:t>
      </w:r>
      <w:r>
        <w:rPr>
          <w:rFonts w:ascii="맑은 고딕" w:eastAsia="맑은 고딕" w:hAnsi="맑은 고딕"/>
        </w:rPr>
        <w:t>SIEM(</w:t>
      </w:r>
      <w:r>
        <w:rPr>
          <w:rFonts w:ascii="맑은 고딕" w:eastAsia="맑은 고딕" w:hAnsi="맑은 고딕" w:hint="eastAsia"/>
        </w:rPr>
        <w:t>통합 보안 관제 솔루션</w:t>
      </w:r>
      <w:r>
        <w:rPr>
          <w:rFonts w:ascii="맑은 고딕" w:eastAsia="맑은 고딕" w:hAnsi="맑은 고딕"/>
        </w:rPr>
        <w:t>)</w:t>
      </w:r>
    </w:p>
    <w:p w14:paraId="0E44ABDC" w14:textId="77777777" w:rsidR="003A1609" w:rsidRDefault="003A1609" w:rsidP="00360384">
      <w:pPr>
        <w:ind w:leftChars="300" w:left="600"/>
        <w:rPr>
          <w:rFonts w:ascii="맑은 고딕" w:eastAsia="맑은 고딕" w:hAnsi="맑은 고딕"/>
        </w:rPr>
      </w:pPr>
    </w:p>
    <w:p w14:paraId="26A35B3B" w14:textId="77777777" w:rsidR="00213E0E" w:rsidRPr="00C434AA" w:rsidRDefault="00213E0E" w:rsidP="00360384">
      <w:pPr>
        <w:ind w:leftChars="300" w:left="600"/>
        <w:rPr>
          <w:rFonts w:ascii="맑은 고딕" w:eastAsia="맑은 고딕" w:hAnsi="맑은 고딕"/>
        </w:rPr>
      </w:pPr>
    </w:p>
    <w:p w14:paraId="55068A46" w14:textId="3009A0D3" w:rsidR="005D1AFB" w:rsidRPr="00A17945" w:rsidRDefault="00C47FFB" w:rsidP="003A1609">
      <w:pPr>
        <w:pStyle w:val="20"/>
        <w:numPr>
          <w:ilvl w:val="1"/>
          <w:numId w:val="20"/>
        </w:numPr>
      </w:pPr>
      <w:bookmarkStart w:id="10" w:name="_Toc81884354"/>
      <w:bookmarkStart w:id="11" w:name="_Toc286243635"/>
      <w:bookmarkStart w:id="12" w:name="_Toc70515294"/>
      <w:r>
        <w:rPr>
          <w:rFonts w:hint="eastAsia"/>
        </w:rPr>
        <w:t>사용</w:t>
      </w:r>
      <w:r w:rsidR="005D1AFB" w:rsidRPr="00A17945">
        <w:rPr>
          <w:rFonts w:hint="eastAsia"/>
        </w:rPr>
        <w:t>기간</w:t>
      </w:r>
      <w:bookmarkEnd w:id="10"/>
      <w:bookmarkEnd w:id="11"/>
      <w:bookmarkEnd w:id="12"/>
    </w:p>
    <w:p w14:paraId="76F39477" w14:textId="45198214" w:rsidR="005D1AFB" w:rsidRDefault="003356EF" w:rsidP="00360384">
      <w:pPr>
        <w:ind w:leftChars="300" w:left="600"/>
        <w:rPr>
          <w:rFonts w:ascii="맑은 고딕" w:eastAsia="맑은 고딕" w:hAnsi="맑은 고딕"/>
          <w:iCs/>
          <w:color w:val="000000"/>
        </w:rPr>
      </w:pPr>
      <w:r>
        <w:rPr>
          <w:rFonts w:ascii="맑은 고딕" w:eastAsia="맑은 고딕" w:hAnsi="맑은 고딕" w:hint="eastAsia"/>
          <w:iCs/>
          <w:color w:val="000000"/>
        </w:rPr>
        <w:t>20</w:t>
      </w:r>
      <w:r w:rsidR="00C47FFB">
        <w:rPr>
          <w:rFonts w:ascii="맑은 고딕" w:eastAsia="맑은 고딕" w:hAnsi="맑은 고딕"/>
          <w:iCs/>
          <w:color w:val="000000"/>
        </w:rPr>
        <w:t>21</w:t>
      </w:r>
      <w:proofErr w:type="gramStart"/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년 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C47FFB">
        <w:rPr>
          <w:rFonts w:ascii="맑은 고딕" w:eastAsia="맑은 고딕" w:hAnsi="맑은 고딕"/>
          <w:iCs/>
          <w:color w:val="000000"/>
        </w:rPr>
        <w:t>0</w:t>
      </w:r>
      <w:r>
        <w:rPr>
          <w:rFonts w:ascii="맑은 고딕" w:eastAsia="맑은 고딕" w:hAnsi="맑은 고딕" w:hint="eastAsia"/>
          <w:iCs/>
          <w:color w:val="000000"/>
        </w:rPr>
        <w:t>4</w:t>
      </w:r>
      <w:proofErr w:type="gramEnd"/>
      <w:r w:rsidR="005D1AFB" w:rsidRPr="00C434AA">
        <w:rPr>
          <w:rFonts w:ascii="맑은 고딕" w:eastAsia="맑은 고딕" w:hAnsi="맑은 고딕" w:hint="eastAsia"/>
          <w:iCs/>
          <w:color w:val="000000"/>
        </w:rPr>
        <w:t>월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C47FFB">
        <w:rPr>
          <w:rFonts w:ascii="맑은 고딕" w:eastAsia="맑은 고딕" w:hAnsi="맑은 고딕"/>
          <w:iCs/>
          <w:color w:val="000000"/>
        </w:rPr>
        <w:t>28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일 ~ 20</w:t>
      </w:r>
      <w:r w:rsidR="00C47FFB">
        <w:rPr>
          <w:rFonts w:ascii="맑은 고딕" w:eastAsia="맑은 고딕" w:hAnsi="맑은 고딕"/>
          <w:iCs/>
          <w:color w:val="000000"/>
        </w:rPr>
        <w:t>21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년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C47FFB">
        <w:rPr>
          <w:rFonts w:ascii="맑은 고딕" w:eastAsia="맑은 고딕" w:hAnsi="맑은 고딕"/>
          <w:iCs/>
          <w:color w:val="000000"/>
        </w:rPr>
        <w:t>06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월</w:t>
      </w:r>
      <w:r w:rsidR="00043188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 xml:space="preserve"> </w:t>
      </w:r>
      <w:r>
        <w:rPr>
          <w:rFonts w:ascii="맑은 고딕" w:eastAsia="맑은 고딕" w:hAnsi="맑은 고딕" w:hint="eastAsia"/>
          <w:iCs/>
          <w:color w:val="000000"/>
        </w:rPr>
        <w:t>30</w:t>
      </w:r>
      <w:r w:rsidR="005D1AFB" w:rsidRPr="00C434AA">
        <w:rPr>
          <w:rFonts w:ascii="맑은 고딕" w:eastAsia="맑은 고딕" w:hAnsi="맑은 고딕" w:hint="eastAsia"/>
          <w:iCs/>
          <w:color w:val="000000"/>
        </w:rPr>
        <w:t>일</w:t>
      </w:r>
    </w:p>
    <w:p w14:paraId="7EA01F3D" w14:textId="77777777" w:rsidR="00213E0E" w:rsidRPr="00C434AA" w:rsidRDefault="00213E0E" w:rsidP="00360384">
      <w:pPr>
        <w:ind w:leftChars="300" w:left="600"/>
        <w:rPr>
          <w:rFonts w:ascii="맑은 고딕" w:eastAsia="맑은 고딕" w:hAnsi="맑은 고딕"/>
          <w:iCs/>
          <w:color w:val="000000"/>
        </w:rPr>
      </w:pPr>
    </w:p>
    <w:p w14:paraId="645C27B5" w14:textId="77777777" w:rsidR="00C47FFB" w:rsidRPr="00A17945" w:rsidRDefault="00C434AA" w:rsidP="003A1609">
      <w:pPr>
        <w:pStyle w:val="20"/>
        <w:numPr>
          <w:ilvl w:val="1"/>
          <w:numId w:val="20"/>
        </w:numPr>
      </w:pPr>
      <w:bookmarkStart w:id="13" w:name="_Toc70515295"/>
      <w:bookmarkEnd w:id="6"/>
      <w:bookmarkEnd w:id="7"/>
      <w:r>
        <w:rPr>
          <w:rFonts w:hint="eastAsia"/>
        </w:rPr>
        <w:t>배경</w:t>
      </w:r>
      <w:r w:rsidR="005D1AFB" w:rsidRPr="00A17945">
        <w:rPr>
          <w:rFonts w:hint="eastAsia"/>
        </w:rPr>
        <w:t xml:space="preserve"> </w:t>
      </w:r>
      <w:bookmarkStart w:id="14" w:name="_Toc5946356"/>
      <w:bookmarkStart w:id="15" w:name="_Toc39636318"/>
      <w:bookmarkEnd w:id="8"/>
      <w:r w:rsidR="0054786B">
        <w:rPr>
          <w:rFonts w:hint="eastAsia"/>
        </w:rPr>
        <w:t>및 목적</w:t>
      </w:r>
      <w:bookmarkEnd w:id="13"/>
    </w:p>
    <w:p w14:paraId="447DD974" w14:textId="334A1D7F" w:rsidR="004072AF" w:rsidRDefault="001B6426" w:rsidP="00151639">
      <w:pPr>
        <w:ind w:left="567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현재 많은 금융권 회사들이</w:t>
      </w:r>
      <w:r w:rsidR="00151639">
        <w:rPr>
          <w:rFonts w:ascii="맑은 고딕" w:eastAsia="맑은 고딕" w:hAnsi="맑은 고딕" w:hint="eastAsia"/>
          <w:color w:val="000000"/>
        </w:rPr>
        <w:t xml:space="preserve"> 자사의 </w:t>
      </w:r>
      <w:proofErr w:type="spellStart"/>
      <w:r w:rsidR="00151639">
        <w:rPr>
          <w:rFonts w:ascii="맑은 고딕" w:eastAsia="맑은 고딕" w:hAnsi="맑은 고딕" w:hint="eastAsia"/>
          <w:color w:val="000000"/>
        </w:rPr>
        <w:t>멤버쉽</w:t>
      </w:r>
      <w:proofErr w:type="spellEnd"/>
      <w:r w:rsidR="00151639">
        <w:rPr>
          <w:rFonts w:ascii="맑은 고딕" w:eastAsia="맑은 고딕" w:hAnsi="맑은 고딕" w:hint="eastAsia"/>
          <w:color w:val="000000"/>
        </w:rPr>
        <w:t xml:space="preserve"> 서비스 등을</w:t>
      </w:r>
      <w:r>
        <w:rPr>
          <w:rFonts w:ascii="맑은 고딕" w:eastAsia="맑은 고딕" w:hAnsi="맑은 고딕" w:hint="eastAsia"/>
          <w:color w:val="000000"/>
        </w:rPr>
        <w:t xml:space="preserve"> 기존</w:t>
      </w:r>
      <w:r w:rsidR="00151639">
        <w:rPr>
          <w:rFonts w:ascii="맑은 고딕" w:eastAsia="맑은 고딕" w:hAnsi="맑은 고딕" w:hint="eastAsia"/>
          <w:color w:val="000000"/>
        </w:rPr>
        <w:t>의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</w:rPr>
        <w:t>온프레미스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환경에서 클라우드 시스템으로 서비스들을 마이그레이션</w:t>
      </w:r>
      <w:r w:rsidR="00151639"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하고 있다.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하지만 클라우드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환경에서의 보안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문제</w:t>
      </w:r>
      <w:r w:rsidR="004072AF">
        <w:rPr>
          <w:rFonts w:ascii="맑은 고딕" w:eastAsia="맑은 고딕" w:hAnsi="맑은 고딕" w:hint="eastAsia"/>
          <w:color w:val="000000"/>
        </w:rPr>
        <w:t>는 쉽게 해결하지 못하고 있는 것이 현실이다.</w:t>
      </w:r>
      <w:r w:rsidR="00151639">
        <w:rPr>
          <w:rFonts w:ascii="맑은 고딕" w:eastAsia="맑은 고딕" w:hAnsi="맑은 고딕" w:hint="eastAsia"/>
          <w:color w:val="000000"/>
        </w:rPr>
        <w:t xml:space="preserve"> 그리하여 우리는 클라우드 환경에서 가상의 은행을 만들고 </w:t>
      </w:r>
      <w:r w:rsidR="004072AF">
        <w:rPr>
          <w:rFonts w:ascii="맑은 고딕" w:eastAsia="맑은 고딕" w:hAnsi="맑은 고딕" w:hint="eastAsia"/>
          <w:color w:val="000000"/>
        </w:rPr>
        <w:t xml:space="preserve">클라우드 기반의 보안 이벤트 탐지와 분석 등을 할 수 있는 클라우드 기반 </w:t>
      </w:r>
      <w:r w:rsidR="004072AF">
        <w:rPr>
          <w:rFonts w:ascii="맑은 고딕" w:eastAsia="맑은 고딕" w:hAnsi="맑은 고딕"/>
          <w:color w:val="000000"/>
        </w:rPr>
        <w:t>SIEM</w:t>
      </w:r>
      <w:r w:rsidR="004072AF">
        <w:rPr>
          <w:rFonts w:ascii="맑은 고딕" w:eastAsia="맑은 고딕" w:hAnsi="맑은 고딕" w:hint="eastAsia"/>
          <w:color w:val="000000"/>
        </w:rPr>
        <w:t>을 개발해</w:t>
      </w:r>
      <w:r w:rsidR="00151639">
        <w:rPr>
          <w:rFonts w:ascii="맑은 고딕" w:eastAsia="맑은 고딕" w:hAnsi="맑은 고딕" w:hint="eastAsia"/>
          <w:color w:val="000000"/>
        </w:rPr>
        <w:t xml:space="preserve"> </w:t>
      </w:r>
      <w:r w:rsidR="004072AF">
        <w:rPr>
          <w:rFonts w:ascii="맑은 고딕" w:eastAsia="맑은 고딕" w:hAnsi="맑은 고딕" w:hint="eastAsia"/>
          <w:color w:val="000000"/>
        </w:rPr>
        <w:t>보기로 하였다.</w:t>
      </w:r>
    </w:p>
    <w:p w14:paraId="75F3BB6A" w14:textId="2269BE3B" w:rsidR="00360384" w:rsidRDefault="00360384" w:rsidP="00360384">
      <w:pPr>
        <w:ind w:leftChars="300" w:left="600"/>
        <w:jc w:val="both"/>
        <w:rPr>
          <w:rFonts w:ascii="맑은 고딕" w:eastAsia="맑은 고딕" w:hAnsi="맑은 고딕"/>
          <w:color w:val="000000"/>
        </w:rPr>
      </w:pPr>
    </w:p>
    <w:p w14:paraId="4DB3A67D" w14:textId="4778A63B" w:rsidR="00360384" w:rsidRDefault="00360384" w:rsidP="00360384">
      <w:pPr>
        <w:ind w:leftChars="300" w:left="600"/>
        <w:jc w:val="both"/>
        <w:rPr>
          <w:rFonts w:ascii="맑은 고딕" w:eastAsia="맑은 고딕" w:hAnsi="맑은 고딕"/>
          <w:color w:val="000000"/>
        </w:rPr>
      </w:pPr>
    </w:p>
    <w:p w14:paraId="7A8DF395" w14:textId="77777777" w:rsidR="00360384" w:rsidRPr="00C47FFB" w:rsidRDefault="00360384" w:rsidP="00360384">
      <w:pPr>
        <w:ind w:leftChars="300" w:left="600"/>
        <w:jc w:val="both"/>
        <w:rPr>
          <w:rFonts w:ascii="맑은 고딕" w:eastAsia="맑은 고딕" w:hAnsi="맑은 고딕"/>
          <w:color w:val="000000"/>
        </w:rPr>
      </w:pPr>
    </w:p>
    <w:p w14:paraId="75C9960C" w14:textId="77777777" w:rsidR="00213E0E" w:rsidRDefault="00213E0E" w:rsidP="00360384">
      <w:pPr>
        <w:overflowPunct/>
        <w:autoSpaceDE/>
        <w:autoSpaceDN/>
        <w:adjustRightInd/>
        <w:textAlignment w:val="auto"/>
        <w:rPr>
          <w:rFonts w:ascii="맑은 고딕" w:eastAsia="맑은 고딕" w:hAnsi="맑은 고딕"/>
          <w:b/>
          <w:sz w:val="24"/>
        </w:rPr>
      </w:pPr>
      <w:bookmarkStart w:id="16" w:name="_Toc286243637"/>
      <w:r>
        <w:br w:type="page"/>
      </w:r>
    </w:p>
    <w:p w14:paraId="0FD04F2A" w14:textId="0C27CDCF" w:rsidR="0054786B" w:rsidRPr="00A17945" w:rsidRDefault="00213E0E" w:rsidP="003A1609">
      <w:pPr>
        <w:pStyle w:val="TIPAIBB1"/>
        <w:numPr>
          <w:ilvl w:val="0"/>
          <w:numId w:val="18"/>
        </w:numPr>
        <w:spacing w:line="240" w:lineRule="auto"/>
      </w:pPr>
      <w:bookmarkStart w:id="17" w:name="_Toc70515296"/>
      <w:bookmarkEnd w:id="16"/>
      <w:r>
        <w:rPr>
          <w:rFonts w:hint="eastAsia"/>
          <w:lang w:eastAsia="ko-KR"/>
        </w:rPr>
        <w:lastRenderedPageBreak/>
        <w:t>클라우드 구성</w:t>
      </w:r>
      <w:bookmarkEnd w:id="17"/>
    </w:p>
    <w:p w14:paraId="7DAC30ED" w14:textId="77777777" w:rsidR="00744794" w:rsidRPr="00BA26B1" w:rsidRDefault="00744794" w:rsidP="00744794">
      <w:pPr>
        <w:pStyle w:val="20"/>
        <w:numPr>
          <w:ilvl w:val="1"/>
          <w:numId w:val="18"/>
        </w:numPr>
        <w:rPr>
          <w:color w:val="000000"/>
        </w:rPr>
      </w:pPr>
      <w:bookmarkStart w:id="18" w:name="_Toc70515297"/>
      <w:bookmarkStart w:id="19" w:name="_Toc286243638"/>
      <w:bookmarkEnd w:id="14"/>
      <w:bookmarkEnd w:id="15"/>
      <w:r>
        <w:rPr>
          <w:rFonts w:hint="eastAsia"/>
          <w:color w:val="000000"/>
        </w:rPr>
        <w:t>기본 사항</w:t>
      </w:r>
      <w:bookmarkEnd w:id="18"/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882"/>
        <w:gridCol w:w="1883"/>
        <w:gridCol w:w="1882"/>
        <w:gridCol w:w="1883"/>
        <w:gridCol w:w="1883"/>
      </w:tblGrid>
      <w:tr w:rsidR="00744794" w:rsidRPr="001D7217" w14:paraId="4CDECF93" w14:textId="77777777" w:rsidTr="00FE483B">
        <w:trPr>
          <w:trHeight w:val="283"/>
          <w:tblHeader/>
        </w:trPr>
        <w:tc>
          <w:tcPr>
            <w:tcW w:w="18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DDEC5B" w14:textId="77777777" w:rsidR="00744794" w:rsidRPr="00AA4FE4" w:rsidRDefault="00744794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</w:rPr>
              <w:t>Region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D9D9D9"/>
          </w:tcPr>
          <w:p w14:paraId="49C14D6D" w14:textId="77777777" w:rsidR="00744794" w:rsidRPr="00AA4FE4" w:rsidRDefault="00744794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>ervice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C43DCB" w14:textId="77777777" w:rsidR="00744794" w:rsidRPr="00AA4FE4" w:rsidRDefault="00744794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V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>PC(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/>
              </w:rPr>
              <w:t>VNets</w:t>
            </w:r>
            <w:proofErr w:type="spellEnd"/>
            <w:r>
              <w:rPr>
                <w:rFonts w:ascii="맑은 고딕" w:eastAsia="맑은 고딕" w:hAnsi="맑은 고딕"/>
                <w:b/>
                <w:bCs/>
                <w:color w:val="000000"/>
              </w:rPr>
              <w:t>)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D9D9D9"/>
          </w:tcPr>
          <w:p w14:paraId="5E835D80" w14:textId="77777777" w:rsidR="00744794" w:rsidRPr="00AA4FE4" w:rsidRDefault="00744794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일일 사용 시간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D9D9D9"/>
          </w:tcPr>
          <w:p w14:paraId="70A6DFA6" w14:textId="77777777" w:rsidR="00744794" w:rsidRPr="00AA4FE4" w:rsidRDefault="00744794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총 사용 일수</w:t>
            </w:r>
          </w:p>
        </w:tc>
      </w:tr>
      <w:tr w:rsidR="00744794" w:rsidRPr="001D7217" w14:paraId="6417E3A7" w14:textId="77777777" w:rsidTr="00FE483B">
        <w:trPr>
          <w:trHeight w:val="283"/>
        </w:trPr>
        <w:tc>
          <w:tcPr>
            <w:tcW w:w="1882" w:type="dxa"/>
            <w:shd w:val="clear" w:color="auto" w:fill="auto"/>
            <w:vAlign w:val="center"/>
          </w:tcPr>
          <w:p w14:paraId="1ACE2660" w14:textId="44168D49" w:rsidR="00744794" w:rsidRPr="00AA4FE4" w:rsidRDefault="00744794" w:rsidP="00FE483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서울,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 w:rsidR="005A7A44">
              <w:rPr>
                <w:rFonts w:ascii="맑은 고딕" w:eastAsia="맑은 고딕" w:hAnsi="맑은 고딕" w:hint="eastAsia"/>
                <w:color w:val="000000"/>
              </w:rPr>
              <w:t>부산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1A300E5" w14:textId="03845729" w:rsidR="00744794" w:rsidRPr="00AA4FE4" w:rsidRDefault="00000D4D" w:rsidP="00FE483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33</w:t>
            </w:r>
            <w:r w:rsidR="00744794">
              <w:rPr>
                <w:rFonts w:ascii="맑은 고딕" w:eastAsia="맑은 고딕" w:hAnsi="맑은 고딕" w:hint="eastAsia"/>
                <w:sz w:val="20"/>
                <w:szCs w:val="20"/>
              </w:rPr>
              <w:t>개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15665119" w14:textId="1EEA20E2" w:rsidR="00744794" w:rsidRPr="00AA4FE4" w:rsidRDefault="00000D4D" w:rsidP="00FE483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="00744794">
              <w:rPr>
                <w:rFonts w:ascii="맑은 고딕" w:eastAsia="맑은 고딕" w:hAnsi="맑은 고딕" w:hint="eastAsia"/>
                <w:sz w:val="20"/>
                <w:szCs w:val="20"/>
              </w:rPr>
              <w:t>개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1141E1F5" w14:textId="1BDB1FF6" w:rsidR="00744794" w:rsidRPr="00AA4FE4" w:rsidRDefault="00D50B1B" w:rsidP="00FE483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="00744794">
              <w:rPr>
                <w:rFonts w:ascii="맑은 고딕" w:eastAsia="맑은 고딕" w:hAnsi="맑은 고딕" w:hint="eastAsia"/>
                <w:sz w:val="20"/>
                <w:szCs w:val="20"/>
              </w:rPr>
              <w:t>시간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7863E7C" w14:textId="77777777" w:rsidR="00744794" w:rsidRPr="00AA4FE4" w:rsidRDefault="00744794" w:rsidP="00FE483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</w:t>
            </w:r>
          </w:p>
        </w:tc>
      </w:tr>
      <w:bookmarkEnd w:id="19"/>
    </w:tbl>
    <w:p w14:paraId="4579C9B6" w14:textId="2BFC4BDE" w:rsidR="005D1AFB" w:rsidRPr="00744794" w:rsidRDefault="005D1AFB" w:rsidP="00744794"/>
    <w:p w14:paraId="781D114F" w14:textId="21560DBD" w:rsidR="00744794" w:rsidRPr="00744794" w:rsidRDefault="00000D4D" w:rsidP="00744794">
      <w:pPr>
        <w:pStyle w:val="20"/>
        <w:numPr>
          <w:ilvl w:val="1"/>
          <w:numId w:val="18"/>
        </w:numPr>
        <w:rPr>
          <w:color w:val="000000"/>
        </w:rPr>
      </w:pPr>
      <w:bookmarkStart w:id="20" w:name="_Toc70515298"/>
      <w:r>
        <w:rPr>
          <w:rFonts w:hint="eastAsia"/>
          <w:color w:val="000000"/>
        </w:rPr>
        <w:t>A</w:t>
      </w:r>
      <w:r>
        <w:rPr>
          <w:color w:val="000000"/>
        </w:rPr>
        <w:t xml:space="preserve">WS </w:t>
      </w:r>
      <w:r>
        <w:rPr>
          <w:rFonts w:hint="eastAsia"/>
          <w:color w:val="000000"/>
        </w:rPr>
        <w:t>구성도</w:t>
      </w:r>
      <w:bookmarkEnd w:id="20"/>
    </w:p>
    <w:p w14:paraId="638150C8" w14:textId="1B383F52" w:rsidR="006707E6" w:rsidRDefault="00D16A93" w:rsidP="00BC0284">
      <w:p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DA03DE" wp14:editId="03FED637">
            <wp:extent cx="6049010" cy="3422650"/>
            <wp:effectExtent l="0" t="0" r="889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43B4" w14:textId="77777777" w:rsidR="006707E6" w:rsidRDefault="006707E6" w:rsidP="00BC0284">
      <w:p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4"/>
          <w:szCs w:val="24"/>
        </w:rPr>
      </w:pPr>
    </w:p>
    <w:p w14:paraId="53D02B40" w14:textId="77777777" w:rsidR="006707E6" w:rsidRDefault="006707E6" w:rsidP="00BC0284">
      <w:p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4"/>
          <w:szCs w:val="24"/>
        </w:rPr>
      </w:pPr>
    </w:p>
    <w:p w14:paraId="6E315BB2" w14:textId="77777777" w:rsidR="00000D4D" w:rsidRPr="00744794" w:rsidRDefault="00000D4D" w:rsidP="00000D4D">
      <w:pPr>
        <w:pStyle w:val="20"/>
        <w:numPr>
          <w:ilvl w:val="1"/>
          <w:numId w:val="18"/>
        </w:numPr>
        <w:rPr>
          <w:color w:val="000000"/>
        </w:rPr>
      </w:pPr>
      <w:r>
        <w:rPr>
          <w:rFonts w:hint="eastAsia"/>
          <w:color w:val="000000"/>
        </w:rPr>
        <w:lastRenderedPageBreak/>
        <w:t>Az</w:t>
      </w:r>
      <w:r>
        <w:rPr>
          <w:color w:val="000000"/>
        </w:rPr>
        <w:t xml:space="preserve">ure </w:t>
      </w:r>
      <w:r>
        <w:rPr>
          <w:rFonts w:hint="eastAsia"/>
          <w:color w:val="000000"/>
        </w:rPr>
        <w:t>구성도</w:t>
      </w:r>
    </w:p>
    <w:p w14:paraId="5BC081EC" w14:textId="155CABC7" w:rsidR="006707E6" w:rsidRDefault="00000D4D" w:rsidP="00BC0284">
      <w:p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6BF12" wp14:editId="124CDDD9">
            <wp:extent cx="5253790" cy="2968287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91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2195" w14:textId="41EB9A24" w:rsidR="003D7122" w:rsidRPr="00BC0284" w:rsidRDefault="00BC0284" w:rsidP="00BC0284">
      <w:pPr>
        <w:overflowPunct/>
        <w:autoSpaceDE/>
        <w:autoSpaceDN/>
        <w:adjustRightInd/>
        <w:textAlignment w:val="auto"/>
        <w:rPr>
          <w:rFonts w:ascii="Times New Roman" w:eastAsia="Times New Roman" w:hAnsi="Times New Roman"/>
          <w:sz w:val="24"/>
          <w:szCs w:val="24"/>
        </w:rPr>
      </w:pPr>
      <w:r w:rsidRPr="00BC0284">
        <w:rPr>
          <w:rFonts w:ascii="Times New Roman" w:eastAsia="Times New Roman" w:hAnsi="Times New Roman"/>
          <w:sz w:val="24"/>
          <w:szCs w:val="24"/>
        </w:rPr>
        <w:fldChar w:fldCharType="begin"/>
      </w:r>
      <w:r w:rsidRPr="00BC0284">
        <w:rPr>
          <w:rFonts w:ascii="Times New Roman" w:eastAsia="Times New Roman" w:hAnsi="Times New Roman"/>
          <w:sz w:val="24"/>
          <w:szCs w:val="24"/>
        </w:rPr>
        <w:instrText xml:space="preserve"> INCLUDEPICTURE "https://d1.awsstatic.com/Solutions/Solutions%20Category%20Template%20Draft/Solution%20Architecture%20Diagrams/aws-perspective-architecture-diagram.f67026185e4f02d2d623289fa714d69d2c1f7af6.png" \* MERGEFORMATINET </w:instrText>
      </w:r>
      <w:r w:rsidRPr="00BC0284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F903179" w14:textId="2836B4FD" w:rsidR="00744794" w:rsidRPr="00744794" w:rsidRDefault="00680A8B" w:rsidP="00360384">
      <w:pPr>
        <w:pStyle w:val="20"/>
        <w:numPr>
          <w:ilvl w:val="1"/>
          <w:numId w:val="18"/>
        </w:numPr>
      </w:pPr>
      <w:bookmarkStart w:id="21" w:name="_Toc70515299"/>
      <w:r>
        <w:rPr>
          <w:rFonts w:hint="eastAsia"/>
        </w:rPr>
        <w:t>사용 서비</w:t>
      </w:r>
      <w:bookmarkEnd w:id="21"/>
      <w:r>
        <w:rPr>
          <w:rFonts w:hint="eastAsia"/>
        </w:rPr>
        <w:t>스</w:t>
      </w:r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1134"/>
        <w:gridCol w:w="4735"/>
      </w:tblGrid>
      <w:tr w:rsidR="00680A8B" w:rsidRPr="001D7217" w14:paraId="4F4D9733" w14:textId="77777777" w:rsidTr="00680A8B">
        <w:trPr>
          <w:trHeight w:val="283"/>
          <w:tblHeader/>
        </w:trPr>
        <w:tc>
          <w:tcPr>
            <w:tcW w:w="354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38CF0D8" w14:textId="53B78AF9" w:rsidR="00680A8B" w:rsidRPr="00AA4FE4" w:rsidRDefault="00680A8B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서비스명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7944A7DD" w14:textId="4015EBD1" w:rsidR="00680A8B" w:rsidRPr="00AA4FE4" w:rsidRDefault="00680A8B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수량</w:t>
            </w:r>
          </w:p>
        </w:tc>
        <w:tc>
          <w:tcPr>
            <w:tcW w:w="4735" w:type="dxa"/>
            <w:tcBorders>
              <w:bottom w:val="single" w:sz="4" w:space="0" w:color="auto"/>
            </w:tcBorders>
            <w:shd w:val="clear" w:color="auto" w:fill="D9D9D9"/>
          </w:tcPr>
          <w:p w14:paraId="59E8B3FB" w14:textId="3646E81B" w:rsidR="00680A8B" w:rsidRPr="00AA4FE4" w:rsidRDefault="00680A8B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용도</w:t>
            </w:r>
          </w:p>
        </w:tc>
      </w:tr>
      <w:tr w:rsidR="00680A8B" w:rsidRPr="001D7217" w14:paraId="132A2774" w14:textId="77777777" w:rsidTr="00680A8B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2BCDCAE8" w14:textId="2350EC2E" w:rsidR="00680A8B" w:rsidRPr="00AA4FE4" w:rsidRDefault="00680A8B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Amazon EC2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9BE8D9" w14:textId="0E3C3CF2" w:rsidR="00680A8B" w:rsidRPr="00AA4FE4" w:rsidRDefault="00F84431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1E1DAA13" w14:textId="59DB494E" w:rsidR="00680A8B" w:rsidRDefault="00680A8B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웹 서버로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외부망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접근</w:t>
            </w:r>
            <w:r w:rsidRPr="00680A8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 w:rsidRPr="00680A8B">
              <w:rPr>
                <w:rFonts w:ascii="맑은 고딕" w:eastAsia="맑은 고딕" w:hAnsi="맑은 고딕"/>
                <w:sz w:val="20"/>
                <w:szCs w:val="20"/>
              </w:rPr>
              <w:t xml:space="preserve">80 </w:t>
            </w:r>
            <w:r w:rsidRPr="00680A8B">
              <w:rPr>
                <w:rFonts w:ascii="맑은 고딕" w:eastAsia="맑은 고딕" w:hAnsi="맑은 고딕" w:hint="eastAsia"/>
                <w:sz w:val="20"/>
                <w:szCs w:val="20"/>
              </w:rPr>
              <w:t>포트)</w:t>
            </w:r>
            <w:r w:rsidRPr="00680A8B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680A8B">
              <w:rPr>
                <w:rFonts w:ascii="맑은 고딕" w:eastAsia="맑은 고딕" w:hAnsi="맑은 고딕" w:hint="eastAsia"/>
                <w:sz w:val="20"/>
                <w:szCs w:val="20"/>
              </w:rPr>
              <w:t>사용</w:t>
            </w:r>
          </w:p>
          <w:p w14:paraId="4C980F19" w14:textId="23EAF602" w:rsidR="00F84431" w:rsidRPr="00680A8B" w:rsidRDefault="00F84431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서버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, WE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서버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사용</w:t>
            </w:r>
          </w:p>
          <w:p w14:paraId="6840A5EB" w14:textId="38653B8E" w:rsidR="00680A8B" w:rsidRPr="00EE4982" w:rsidRDefault="00680A8B" w:rsidP="00EE4982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증가시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F84431">
              <w:rPr>
                <w:rFonts w:ascii="맑은 고딕" w:eastAsia="맑은 고딕" w:hAnsi="맑은 고딕"/>
                <w:sz w:val="20"/>
                <w:szCs w:val="20"/>
              </w:rPr>
              <w:t xml:space="preserve">Auto </w:t>
            </w:r>
            <w:proofErr w:type="gramStart"/>
            <w:r w:rsidR="00F84431">
              <w:rPr>
                <w:rFonts w:ascii="맑은 고딕" w:eastAsia="맑은 고딕" w:hAnsi="맑은 고딕"/>
                <w:sz w:val="20"/>
                <w:szCs w:val="20"/>
              </w:rPr>
              <w:t xml:space="preserve">Scaling </w:t>
            </w:r>
            <w:r w:rsidR="00F84431">
              <w:rPr>
                <w:rFonts w:ascii="맑은 고딕" w:eastAsia="맑은 고딕" w:hAnsi="맑은 고딕" w:hint="eastAsia"/>
                <w:sz w:val="20"/>
                <w:szCs w:val="20"/>
              </w:rPr>
              <w:t>으로</w:t>
            </w:r>
            <w:proofErr w:type="gramEnd"/>
            <w:r w:rsidR="00F8443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서버 자동 증설</w:t>
            </w:r>
          </w:p>
        </w:tc>
      </w:tr>
      <w:tr w:rsidR="00680A8B" w:rsidRPr="001D7217" w14:paraId="4B9400E9" w14:textId="77777777" w:rsidTr="00680A8B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5992A503" w14:textId="002A8499" w:rsidR="00680A8B" w:rsidRPr="00562CD4" w:rsidRDefault="00AE325F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RDS</w:t>
            </w:r>
            <w:r w:rsidR="00537CEE">
              <w:rPr>
                <w:rFonts w:ascii="맑은 고딕" w:eastAsia="맑은 고딕" w:hAnsi="맑은 고딕"/>
                <w:sz w:val="20"/>
                <w:szCs w:val="20"/>
              </w:rPr>
              <w:t xml:space="preserve"> for MySQL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D157DA" w14:textId="37FAD719" w:rsidR="00680A8B" w:rsidRDefault="00AE325F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474E85E2" w14:textId="22072577" w:rsidR="00AE325F" w:rsidRDefault="00AE325F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고객 정보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저장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및 관리</w:t>
            </w:r>
          </w:p>
          <w:p w14:paraId="4303E361" w14:textId="77777777" w:rsidR="00680A8B" w:rsidRDefault="00AE325F" w:rsidP="00AE325F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ult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-AZ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고가용성 확보</w:t>
            </w:r>
          </w:p>
          <w:p w14:paraId="1F243863" w14:textId="7267D0A0" w:rsidR="00537CEE" w:rsidRPr="00AE325F" w:rsidRDefault="00537CEE" w:rsidP="00AE325F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가상의 은행임으로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MySQL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기반으로 한다.</w:t>
            </w:r>
          </w:p>
        </w:tc>
      </w:tr>
      <w:tr w:rsidR="00680A8B" w:rsidRPr="006707E6" w14:paraId="0FBAC605" w14:textId="77777777" w:rsidTr="00680A8B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110A2651" w14:textId="5228DE72" w:rsidR="00680A8B" w:rsidRPr="00562CD4" w:rsidRDefault="006707E6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Amazon Simple Storage Service(S3)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6CAF8B" w14:textId="2D1AA2FD" w:rsidR="00680A8B" w:rsidRDefault="006707E6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4E0F73E5" w14:textId="77777777" w:rsidR="00680A8B" w:rsidRDefault="006707E6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ambda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서비스를 위한 스토리지</w:t>
            </w:r>
          </w:p>
          <w:p w14:paraId="46682C70" w14:textId="49855D48" w:rsidR="006707E6" w:rsidRDefault="006707E6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데이터베이스 데이터 백업</w:t>
            </w:r>
          </w:p>
          <w:p w14:paraId="5D97483A" w14:textId="1D388DD3" w:rsidR="006707E6" w:rsidRDefault="006707E6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ambda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 자동화하여 생성된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보고서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및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FC5DD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보안 이벤트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로그등을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백업</w:t>
            </w:r>
          </w:p>
        </w:tc>
      </w:tr>
      <w:tr w:rsidR="00680A8B" w:rsidRPr="001D7217" w14:paraId="3FA002F1" w14:textId="77777777" w:rsidTr="00680A8B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3F241F77" w14:textId="4100D361" w:rsidR="00680A8B" w:rsidRPr="000E4595" w:rsidRDefault="000E4595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Elastic Load Balancing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D7EF5F" w14:textId="11EC544C" w:rsidR="00680A8B" w:rsidRDefault="000E4595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6BAEE747" w14:textId="77777777" w:rsidR="00680A8B" w:rsidRDefault="00DA6628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WEB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서버의 부하 분산</w:t>
            </w:r>
          </w:p>
          <w:p w14:paraId="6206F2DD" w14:textId="3085CC72" w:rsidR="00DA6628" w:rsidRDefault="00DA6628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서버의 부하 분산</w:t>
            </w:r>
          </w:p>
        </w:tc>
      </w:tr>
      <w:tr w:rsidR="00680A8B" w:rsidRPr="001D7217" w14:paraId="35E3081C" w14:textId="77777777" w:rsidTr="00680A8B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499324EF" w14:textId="586B9F63" w:rsidR="00680A8B" w:rsidRPr="00562CD4" w:rsidRDefault="00C06844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Web Application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Firewall(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>WAF)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FCD0A6" w14:textId="326A91F2" w:rsidR="00680A8B" w:rsidRDefault="00C06844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20FA0FE5" w14:textId="77777777" w:rsidR="00680A8B" w:rsidRDefault="00C06844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웹 애플리케이션의 보안을 탐지 및 차단</w:t>
            </w:r>
          </w:p>
          <w:p w14:paraId="79DD3263" w14:textId="1E3B7A87" w:rsidR="00C06844" w:rsidRDefault="00C06844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데이터들</w:t>
            </w:r>
            <w:r w:rsidR="005A7B04">
              <w:rPr>
                <w:rFonts w:ascii="맑은 고딕" w:eastAsia="맑은 고딕" w:hAnsi="맑은 고딕" w:hint="eastAsia"/>
                <w:sz w:val="20"/>
                <w:szCs w:val="20"/>
              </w:rPr>
              <w:t>은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Lambda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 보내어 </w:t>
            </w:r>
            <w:r w:rsidR="00AC7479">
              <w:rPr>
                <w:rFonts w:ascii="맑은 고딕" w:eastAsia="맑은 고딕" w:hAnsi="맑은 고딕"/>
                <w:sz w:val="20"/>
                <w:szCs w:val="20"/>
              </w:rPr>
              <w:t>Lambda</w:t>
            </w:r>
            <w:r w:rsidR="00AC747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자동으로 보고서를 작성</w:t>
            </w:r>
            <w:r w:rsidR="00FE0674">
              <w:rPr>
                <w:rFonts w:ascii="맑은 고딕" w:eastAsia="맑은 고딕" w:hAnsi="맑은 고딕" w:hint="eastAsia"/>
                <w:sz w:val="20"/>
                <w:szCs w:val="20"/>
              </w:rPr>
              <w:t>하게 한다.</w:t>
            </w:r>
          </w:p>
        </w:tc>
      </w:tr>
      <w:tr w:rsidR="00680A8B" w:rsidRPr="001D7217" w14:paraId="26DB3E61" w14:textId="77777777" w:rsidTr="00680A8B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324529EE" w14:textId="16C3660C" w:rsidR="00680A8B" w:rsidRPr="00562CD4" w:rsidRDefault="00945FBC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Amazon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FSx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Lustre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2666B53" w14:textId="3D6DBC71" w:rsidR="00680A8B" w:rsidRDefault="00945FBC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63190033" w14:textId="77777777" w:rsidR="00680A8B" w:rsidRDefault="00945FBC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파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 서버로 회사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내의 직원들이 파일을 업로드하고 다운받을 수 있게 한다.</w:t>
            </w:r>
          </w:p>
          <w:p w14:paraId="4E301D27" w14:textId="3ACAFF02" w:rsidR="00945FBC" w:rsidRDefault="00945FBC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L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ambda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에서 자동으로 생성한 보고서를 저장한다</w:t>
            </w:r>
            <w:r w:rsidR="00B3661A"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</w:p>
        </w:tc>
      </w:tr>
      <w:tr w:rsidR="00AC5AA9" w:rsidRPr="001D7217" w14:paraId="1A755301" w14:textId="77777777" w:rsidTr="00AC5AA9">
        <w:trPr>
          <w:trHeight w:val="174"/>
        </w:trPr>
        <w:tc>
          <w:tcPr>
            <w:tcW w:w="3544" w:type="dxa"/>
            <w:shd w:val="clear" w:color="auto" w:fill="auto"/>
            <w:vAlign w:val="center"/>
          </w:tcPr>
          <w:p w14:paraId="2E211C9F" w14:textId="5FCF7639" w:rsidR="00AC5AA9" w:rsidRPr="00562CD4" w:rsidRDefault="00BD24F4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WS CloudTrail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53CFDC" w14:textId="34F751FB" w:rsidR="00AC5AA9" w:rsidRDefault="00BD24F4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460D4B09" w14:textId="77777777" w:rsidR="00AC5AA9" w:rsidRDefault="00BD24F4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계정의 거버넌스,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규정 준수,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운영 감사 및 위험 감사를 지원하는 서비스</w:t>
            </w:r>
          </w:p>
          <w:p w14:paraId="755A0B6D" w14:textId="54A564F4" w:rsidR="00BD24F4" w:rsidRDefault="00BD24F4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인프라의 작업과 관련된 계정 활동을 로깅하고 연속적으로 모니터링한다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.</w:t>
            </w:r>
          </w:p>
        </w:tc>
      </w:tr>
      <w:tr w:rsidR="00AC5AA9" w:rsidRPr="001D7217" w14:paraId="0833A4FA" w14:textId="77777777" w:rsidTr="00AC5AA9">
        <w:trPr>
          <w:trHeight w:val="58"/>
        </w:trPr>
        <w:tc>
          <w:tcPr>
            <w:tcW w:w="3544" w:type="dxa"/>
            <w:shd w:val="clear" w:color="auto" w:fill="auto"/>
            <w:vAlign w:val="center"/>
          </w:tcPr>
          <w:p w14:paraId="288740D9" w14:textId="02921961" w:rsidR="00AC5AA9" w:rsidRPr="00562CD4" w:rsidRDefault="00884A63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AWS Systems Manager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CF8964" w14:textId="39E4473A" w:rsidR="00AC5AA9" w:rsidRDefault="00884A63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5E3ACF50" w14:textId="77777777" w:rsidR="00AC5AA9" w:rsidRDefault="00884A63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AWS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인프라에 대한 가시성과 제어 기능을 제공한다.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</w:p>
          <w:p w14:paraId="2B74F02A" w14:textId="77777777" w:rsidR="00884A63" w:rsidRDefault="00884A63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여러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서비스의 운영 데이터를 볼 수 있다.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</w:p>
          <w:p w14:paraId="1FD6A2E3" w14:textId="22430370" w:rsidR="00884A63" w:rsidRDefault="00884A63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리소스 전체에서 운영 작업을 자동화할 수 있다.</w:t>
            </w:r>
          </w:p>
        </w:tc>
      </w:tr>
      <w:tr w:rsidR="00AC5AA9" w:rsidRPr="001D7217" w14:paraId="62FDA6FA" w14:textId="77777777" w:rsidTr="00680A8B">
        <w:trPr>
          <w:trHeight w:val="58"/>
        </w:trPr>
        <w:tc>
          <w:tcPr>
            <w:tcW w:w="3544" w:type="dxa"/>
            <w:shd w:val="clear" w:color="auto" w:fill="auto"/>
            <w:vAlign w:val="center"/>
          </w:tcPr>
          <w:p w14:paraId="25A87103" w14:textId="3C668883" w:rsidR="00AC5AA9" w:rsidRPr="00562CD4" w:rsidRDefault="00FE483B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mazon Virtual Private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Cloud(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>VPC)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043E5B" w14:textId="448FE53A" w:rsidR="00AC5AA9" w:rsidRDefault="00FE483B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1FD900BA" w14:textId="0EA67B95" w:rsidR="00AC5AA9" w:rsidRDefault="007C1222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클라우드의 논리적으로 격리된 섹션을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프로비저닝하여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정의한 가상 네트워크를 통해 그 섹션에서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리소스를 실행한다.</w:t>
            </w:r>
          </w:p>
        </w:tc>
      </w:tr>
      <w:tr w:rsidR="00AC5AA9" w:rsidRPr="001D7217" w14:paraId="6222F7A5" w14:textId="77777777" w:rsidTr="00680A8B">
        <w:trPr>
          <w:trHeight w:val="58"/>
        </w:trPr>
        <w:tc>
          <w:tcPr>
            <w:tcW w:w="3544" w:type="dxa"/>
            <w:shd w:val="clear" w:color="auto" w:fill="auto"/>
            <w:vAlign w:val="center"/>
          </w:tcPr>
          <w:p w14:paraId="37FBA2A2" w14:textId="6BA196CE" w:rsidR="00AC5AA9" w:rsidRPr="00562CD4" w:rsidRDefault="007C1222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WS NAT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9AE436" w14:textId="3C68E3F2" w:rsidR="00AC5AA9" w:rsidRDefault="00975E4B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1CA4A62E" w14:textId="7BB76B34" w:rsidR="00AC5AA9" w:rsidRDefault="00D01900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외부망에서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사설망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내부로 접근이 불가능하다.</w:t>
            </w:r>
          </w:p>
          <w:p w14:paraId="1031D0C6" w14:textId="3E2C7CB8" w:rsidR="00D01900" w:rsidRPr="00073F4E" w:rsidRDefault="00D01900" w:rsidP="00073F4E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보안상으로 보면 프로토콜을 숨겨줄 수 있다.</w:t>
            </w:r>
          </w:p>
        </w:tc>
      </w:tr>
      <w:tr w:rsidR="00AC5AA9" w:rsidRPr="001D7217" w14:paraId="074C0511" w14:textId="77777777" w:rsidTr="00680A8B">
        <w:trPr>
          <w:trHeight w:val="58"/>
        </w:trPr>
        <w:tc>
          <w:tcPr>
            <w:tcW w:w="3544" w:type="dxa"/>
            <w:shd w:val="clear" w:color="auto" w:fill="auto"/>
            <w:vAlign w:val="center"/>
          </w:tcPr>
          <w:p w14:paraId="72836C39" w14:textId="56C9818B" w:rsidR="00AC5AA9" w:rsidRPr="00562CD4" w:rsidRDefault="00073F4E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SNS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DBCD81" w14:textId="0B7B9262" w:rsidR="00AC5AA9" w:rsidRDefault="00073F4E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29679F03" w14:textId="0796C455" w:rsidR="00AC5AA9" w:rsidRDefault="00E32445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애플리케이션 간 및 애플리케이션과 사용자 간 통신 모두를 위한 완전관리형 메시징 서비스</w:t>
            </w:r>
          </w:p>
        </w:tc>
      </w:tr>
      <w:tr w:rsidR="00AC5AA9" w:rsidRPr="001D7217" w14:paraId="337C1580" w14:textId="77777777" w:rsidTr="00680A8B">
        <w:trPr>
          <w:trHeight w:val="58"/>
        </w:trPr>
        <w:tc>
          <w:tcPr>
            <w:tcW w:w="3544" w:type="dxa"/>
            <w:shd w:val="clear" w:color="auto" w:fill="auto"/>
            <w:vAlign w:val="center"/>
          </w:tcPr>
          <w:p w14:paraId="0A6B21E3" w14:textId="5056374D" w:rsidR="00AC5AA9" w:rsidRPr="00562CD4" w:rsidRDefault="00073F4E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Lambda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FCA98" w14:textId="4F133A7B" w:rsidR="00AC5AA9" w:rsidRDefault="00E32445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0E870E08" w14:textId="7C33ADCB" w:rsidR="00BE644A" w:rsidRDefault="00BE644A" w:rsidP="00BE644A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서버 없이 코드를 실행할 수 있기에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SIEM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구축한다.</w:t>
            </w:r>
          </w:p>
          <w:p w14:paraId="27EB1B8F" w14:textId="77777777" w:rsidR="00BE644A" w:rsidRDefault="00BE644A" w:rsidP="00BE644A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주기적으로 감사 보고서를 생성하고 이상 탐지가 있을 경우 자동 조치 후 보고서를 생성한다.</w:t>
            </w:r>
          </w:p>
          <w:p w14:paraId="520C0DD9" w14:textId="32049B95" w:rsidR="00BE644A" w:rsidRPr="00BE644A" w:rsidRDefault="00BE644A" w:rsidP="00BE644A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Amazon SNS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와 연동하여 보고서들을 메일로 관리자에게 보낸다.</w:t>
            </w:r>
          </w:p>
        </w:tc>
      </w:tr>
      <w:tr w:rsidR="00AC5AA9" w:rsidRPr="001D7217" w14:paraId="4171706B" w14:textId="77777777" w:rsidTr="00680A8B">
        <w:trPr>
          <w:trHeight w:val="58"/>
        </w:trPr>
        <w:tc>
          <w:tcPr>
            <w:tcW w:w="3544" w:type="dxa"/>
            <w:shd w:val="clear" w:color="auto" w:fill="auto"/>
            <w:vAlign w:val="center"/>
          </w:tcPr>
          <w:p w14:paraId="3A5196E8" w14:textId="48FA5A24" w:rsidR="00AC5AA9" w:rsidRPr="00562CD4" w:rsidRDefault="006C00C0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WS VPN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172017" w14:textId="5697B16F" w:rsidR="00AC5AA9" w:rsidRDefault="00F56444" w:rsidP="00680A8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7D36FC13" w14:textId="69B6B994" w:rsidR="00AC5AA9" w:rsidRDefault="00F56444" w:rsidP="00680A8B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회사에서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AWS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내부 시스템에 접근할 때 사용한다.</w:t>
            </w:r>
          </w:p>
        </w:tc>
      </w:tr>
    </w:tbl>
    <w:p w14:paraId="6CABB9DB" w14:textId="0DC72A91" w:rsidR="00585591" w:rsidRDefault="00585591" w:rsidP="003A1609"/>
    <w:p w14:paraId="2CB8B15A" w14:textId="77777777" w:rsidR="006C7D4A" w:rsidRPr="003A1609" w:rsidRDefault="006C7D4A" w:rsidP="003A1609"/>
    <w:p w14:paraId="26D84C59" w14:textId="2B8D4757" w:rsidR="00C67851" w:rsidRPr="00216501" w:rsidRDefault="00562CD4" w:rsidP="003A1609">
      <w:pPr>
        <w:pStyle w:val="20"/>
        <w:numPr>
          <w:ilvl w:val="1"/>
          <w:numId w:val="18"/>
        </w:numPr>
      </w:pPr>
      <w:bookmarkStart w:id="22" w:name="_Toc286243650"/>
      <w:bookmarkStart w:id="23" w:name="_Toc70515300"/>
      <w:r>
        <w:rPr>
          <w:rFonts w:hint="eastAsia"/>
        </w:rPr>
        <w:t>예상 비용</w:t>
      </w:r>
      <w:bookmarkEnd w:id="22"/>
      <w:bookmarkEnd w:id="23"/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51"/>
        <w:gridCol w:w="2693"/>
        <w:gridCol w:w="567"/>
        <w:gridCol w:w="851"/>
        <w:gridCol w:w="850"/>
        <w:gridCol w:w="1276"/>
        <w:gridCol w:w="2325"/>
      </w:tblGrid>
      <w:tr w:rsidR="00CC2556" w:rsidRPr="001D7217" w14:paraId="2DA3EDA4" w14:textId="77777777" w:rsidTr="001E170B">
        <w:trPr>
          <w:trHeight w:val="283"/>
          <w:tblHeader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38CDB3" w14:textId="77777777" w:rsidR="00CC2556" w:rsidRPr="00AA4FE4" w:rsidRDefault="00CC2556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</w:rPr>
              <w:t>Region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/>
          </w:tcPr>
          <w:p w14:paraId="39383C58" w14:textId="4E87BEDB" w:rsidR="00CC2556" w:rsidRPr="00AA4FE4" w:rsidRDefault="00CC2556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 xml:space="preserve">ervice 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 xml:space="preserve">명 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유형)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AC0917" w14:textId="32A7CC69" w:rsidR="00CC2556" w:rsidRPr="00AA4FE4" w:rsidRDefault="00CC2556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수량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6FE086" w14:textId="1224D9BF" w:rsidR="00CC2556" w:rsidRPr="00AA4FE4" w:rsidRDefault="00CC2556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일사용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</w:tcPr>
          <w:p w14:paraId="08054562" w14:textId="7C3F2C2A" w:rsidR="00CC2556" w:rsidRPr="00AA4FE4" w:rsidRDefault="00CC2556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총사용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106E54D" w14:textId="7A9DA924" w:rsidR="00CC2556" w:rsidRPr="00AA4FE4" w:rsidRDefault="00CC2556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예상비용</w:t>
            </w:r>
            <w:r w:rsidR="000E7FB2">
              <w:rPr>
                <w:rFonts w:ascii="맑은 고딕" w:eastAsia="맑은 고딕" w:hAnsi="맑은 고딕" w:hint="eastAsia"/>
                <w:b/>
                <w:bCs/>
                <w:color w:val="000000"/>
              </w:rPr>
              <w:t>(약)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D9D9D9"/>
          </w:tcPr>
          <w:p w14:paraId="4D4365C4" w14:textId="39A49428" w:rsidR="00CC2556" w:rsidRPr="00AA4FE4" w:rsidRDefault="00CC2556" w:rsidP="00FE483B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비고</w:t>
            </w:r>
          </w:p>
        </w:tc>
      </w:tr>
      <w:tr w:rsidR="00CC2556" w:rsidRPr="001D7217" w14:paraId="3E98DABC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04E07377" w14:textId="1B197F9C" w:rsidR="00CC2556" w:rsidRPr="00AA4FE4" w:rsidRDefault="00CC2556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799D82" w14:textId="77777777" w:rsidR="00CC2556" w:rsidRDefault="00CC2556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Amazon EC2</w:t>
            </w:r>
          </w:p>
          <w:p w14:paraId="31BA4943" w14:textId="459C53F3" w:rsidR="00CC2556" w:rsidRPr="00AA4FE4" w:rsidRDefault="00CC2556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t4g.</w:t>
            </w:r>
            <w:r>
              <w:t xml:space="preserve"> </w:t>
            </w:r>
            <w:r w:rsidRPr="00CC2556">
              <w:rPr>
                <w:rFonts w:ascii="맑은 고딕" w:eastAsia="맑은 고딕" w:hAnsi="맑은 고딕"/>
                <w:sz w:val="20"/>
                <w:szCs w:val="20"/>
              </w:rPr>
              <w:t>medium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64A1A4" w14:textId="77E87653" w:rsidR="00CC2556" w:rsidRPr="00AA4FE4" w:rsidRDefault="003959F2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996F8C" w14:textId="4013B4FE" w:rsidR="00CC2556" w:rsidRPr="00AA4FE4" w:rsidRDefault="00E32445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="00CC2556"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593063" w14:textId="3D8807FA" w:rsidR="00CC2556" w:rsidRPr="00AA4FE4" w:rsidRDefault="003959F2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122</w:t>
            </w:r>
            <w:r w:rsidR="00CC2556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FD4886" w14:textId="5A1C10FD" w:rsidR="00CC2556" w:rsidRPr="00AA4FE4" w:rsidRDefault="003959F2" w:rsidP="001E170B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0.15</w:t>
            </w:r>
            <w:r w:rsidR="006D543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FB9A932" w14:textId="334B2BB4" w:rsidR="00CC2556" w:rsidRDefault="00CC2556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vCPU: 2, MEM: 4G</w:t>
            </w:r>
          </w:p>
          <w:p w14:paraId="6FA240B2" w14:textId="1704DC76" w:rsidR="00CC2556" w:rsidRPr="00CC2556" w:rsidRDefault="00DE24B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SS</w:t>
            </w:r>
            <w:r w:rsidR="00CC2556">
              <w:rPr>
                <w:rFonts w:ascii="맑은 고딕" w:eastAsia="맑은 고딕" w:hAnsi="맑은 고딕"/>
                <w:sz w:val="20"/>
                <w:szCs w:val="20"/>
              </w:rPr>
              <w:t xml:space="preserve">D: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40GB</w:t>
            </w:r>
            <w:r w:rsidR="00CC2556"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 w:rsidR="00CC2556" w:rsidRPr="00562CD4">
              <w:rPr>
                <w:rFonts w:ascii="맑은 고딕" w:eastAsia="맑은 고딕" w:hAnsi="맑은 고딕"/>
                <w:sz w:val="20"/>
                <w:szCs w:val="20"/>
              </w:rPr>
              <w:t>O</w:t>
            </w:r>
            <w:r w:rsidR="00CC2556">
              <w:rPr>
                <w:rFonts w:ascii="맑은 고딕" w:eastAsia="맑은 고딕" w:hAnsi="맑은 고딕"/>
                <w:sz w:val="20"/>
                <w:szCs w:val="20"/>
              </w:rPr>
              <w:t xml:space="preserve">S: </w:t>
            </w:r>
            <w:r w:rsidR="00CC2556" w:rsidRPr="00562CD4">
              <w:rPr>
                <w:rFonts w:ascii="맑은 고딕" w:eastAsia="맑은 고딕" w:hAnsi="맑은 고딕"/>
                <w:sz w:val="20"/>
                <w:szCs w:val="20"/>
              </w:rPr>
              <w:t>Linux</w:t>
            </w:r>
          </w:p>
        </w:tc>
      </w:tr>
      <w:tr w:rsidR="00CC2556" w:rsidRPr="001D7217" w14:paraId="77233613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69825CB9" w14:textId="2CC4482A" w:rsidR="00CC2556" w:rsidRDefault="003959F2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B87F58" w14:textId="77777777" w:rsidR="00CC2556" w:rsidRDefault="002F7BEE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EC2</w:t>
            </w:r>
          </w:p>
          <w:p w14:paraId="492C20D7" w14:textId="71549E94" w:rsidR="002F7BEE" w:rsidRPr="00562CD4" w:rsidRDefault="002F7BEE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c5a.xlarge)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F4A6B5" w14:textId="56549A1C" w:rsidR="00CC2556" w:rsidRDefault="002F7BE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C35FD" w14:textId="20139D80" w:rsidR="00CC2556" w:rsidRDefault="002F7BE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FE248" w14:textId="0732CB0B" w:rsidR="00CC2556" w:rsidRDefault="002F7BE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B8C6E9" w14:textId="01C4952D" w:rsidR="00CC2556" w:rsidRDefault="002F7BE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1.09</w:t>
            </w:r>
            <w:r w:rsidR="006D543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577DB6A" w14:textId="41DD3829" w:rsidR="002F7BEE" w:rsidRDefault="002F7BE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vCPU: 4, MEM: 8G</w:t>
            </w:r>
          </w:p>
          <w:p w14:paraId="5CB3C1EB" w14:textId="5229540A" w:rsidR="00CC2556" w:rsidRDefault="002F7BE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SSD: 40GB, </w:t>
            </w: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S: </w:t>
            </w:r>
            <w:r w:rsidRPr="00562CD4">
              <w:rPr>
                <w:rFonts w:ascii="맑은 고딕" w:eastAsia="맑은 고딕" w:hAnsi="맑은 고딕"/>
                <w:sz w:val="20"/>
                <w:szCs w:val="20"/>
              </w:rPr>
              <w:t>Linux</w:t>
            </w:r>
          </w:p>
        </w:tc>
      </w:tr>
      <w:tr w:rsidR="00CC2556" w:rsidRPr="001D7217" w14:paraId="1360FE51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738D8000" w14:textId="152BC5D3" w:rsidR="00CC2556" w:rsidRDefault="002F7BEE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6D761D" w14:textId="77777777" w:rsidR="00CC2556" w:rsidRDefault="002F7BEE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RDS</w:t>
            </w:r>
          </w:p>
          <w:p w14:paraId="16747783" w14:textId="505C3783" w:rsidR="002F7BEE" w:rsidRPr="00562CD4" w:rsidRDefault="002F7BEE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MySQL)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19ABA5" w14:textId="6116B31B" w:rsidR="00CC2556" w:rsidRDefault="002A49D3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DA7E42" w14:textId="393BBC75" w:rsidR="00CC2556" w:rsidRDefault="000E7FB2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="002A49D3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2A6EFC" w14:textId="3536F6A8" w:rsidR="00CC2556" w:rsidRDefault="000E7FB2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122</w:t>
            </w:r>
            <w:r w:rsidR="002F7BEE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F09E8D" w14:textId="6D9B9BF6" w:rsidR="00CC2556" w:rsidRDefault="00A90D17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120</w:t>
            </w:r>
            <w:r w:rsidR="006D543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2F7BEE">
              <w:rPr>
                <w:rFonts w:ascii="맑은 고딕" w:eastAsia="맑은 고딕" w:hAnsi="맑은 고딕"/>
                <w:sz w:val="20"/>
                <w:szCs w:val="20"/>
              </w:rPr>
              <w:t>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A4C124D" w14:textId="4F5FAA73" w:rsidR="001B360B" w:rsidRDefault="001B360B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vCPU: 4, MEM: 16G</w:t>
            </w:r>
          </w:p>
          <w:p w14:paraId="44FF5B5E" w14:textId="20B51593" w:rsidR="00CC2556" w:rsidRDefault="001B360B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SSD: 100GB</w:t>
            </w:r>
          </w:p>
        </w:tc>
      </w:tr>
      <w:tr w:rsidR="00CC2556" w:rsidRPr="001D7217" w14:paraId="51E8561D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79A3DC4A" w14:textId="1B34D97E" w:rsidR="00CC2556" w:rsidRDefault="00EE7AAF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46FBD2" w14:textId="28C85C62" w:rsidR="00CC2556" w:rsidRPr="00562CD4" w:rsidRDefault="002A49D3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S3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37615C" w14:textId="298CEEEC" w:rsidR="00CC2556" w:rsidRDefault="002A49D3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9ED77E" w14:textId="3C372C71" w:rsidR="00CC2556" w:rsidRDefault="002A49D3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DEB25" w14:textId="3DAC53F5" w:rsidR="00CC2556" w:rsidRDefault="00CD06F6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F2B358" w14:textId="05BB2A8D" w:rsidR="00CC2556" w:rsidRDefault="00737309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.50</w:t>
            </w:r>
            <w:r w:rsidR="006D543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58D72D0E" w14:textId="3596E986" w:rsidR="00CC2556" w:rsidRDefault="00737309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S3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Standard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CD06F6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CD06F6">
              <w:rPr>
                <w:rFonts w:ascii="맑은 고딕" w:eastAsia="맑은 고딕" w:hAnsi="맑은 고딕"/>
                <w:sz w:val="20"/>
                <w:szCs w:val="20"/>
              </w:rPr>
              <w:t>00GB</w:t>
            </w:r>
          </w:p>
        </w:tc>
      </w:tr>
      <w:tr w:rsidR="00CC2556" w:rsidRPr="001D7217" w14:paraId="47CD8357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770B19D7" w14:textId="55F29951" w:rsidR="00CC2556" w:rsidRDefault="00EE7AAF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EB37E0" w14:textId="5007432A" w:rsidR="00CC2556" w:rsidRPr="00562CD4" w:rsidRDefault="00F07B6F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Elastic Load Balancing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CB866E" w14:textId="36F04549" w:rsidR="00CC2556" w:rsidRDefault="00F07B6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F1261F" w14:textId="79B43CB7" w:rsidR="00CC2556" w:rsidRDefault="00F07B6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025FD" w14:textId="3B1CE38B" w:rsidR="00CC2556" w:rsidRDefault="00F07B6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CE339F" w14:textId="785C2947" w:rsidR="00CC2556" w:rsidRDefault="00F07B6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1.61</w:t>
            </w:r>
            <w:r w:rsidR="006D543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4F75FD4" w14:textId="77777777" w:rsidR="00CC2556" w:rsidRDefault="00F07B6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N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etwork Load</w:t>
            </w:r>
          </w:p>
          <w:p w14:paraId="479F5D5D" w14:textId="7989952A" w:rsidR="00F07B6F" w:rsidRDefault="00F07B6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alancer</w:t>
            </w:r>
          </w:p>
        </w:tc>
      </w:tr>
      <w:tr w:rsidR="00CC2556" w:rsidRPr="001D7217" w14:paraId="6FBC77E7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25A786FB" w14:textId="68F1140D" w:rsidR="00CC2556" w:rsidRDefault="002A49D3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F1FF30" w14:textId="7D826C18" w:rsidR="00CC2556" w:rsidRPr="00562CD4" w:rsidRDefault="0078731B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AWS Web Application Firewall (WAF)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D78A2A" w14:textId="34058E03" w:rsidR="00CC2556" w:rsidRDefault="006D543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DC29CC" w14:textId="49AAEA73" w:rsidR="00CC2556" w:rsidRDefault="006D543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3C6E53" w14:textId="5222E9DA" w:rsidR="00CC2556" w:rsidRDefault="006D543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611940" w14:textId="5E2F9832" w:rsidR="00CC2556" w:rsidRDefault="006D543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.60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9D4CF6A" w14:textId="483FA428" w:rsidR="006D543F" w:rsidRDefault="006D543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기본 값</w:t>
            </w:r>
            <w:r w:rsidR="007F07F0">
              <w:rPr>
                <w:rFonts w:ascii="맑은 고딕" w:eastAsia="맑은 고딕" w:hAnsi="맑은 고딕" w:hint="eastAsia"/>
                <w:sz w:val="20"/>
                <w:szCs w:val="20"/>
              </w:rPr>
              <w:t>으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 측정하여</w:t>
            </w:r>
          </w:p>
          <w:p w14:paraId="1D12A7CF" w14:textId="2E2C6425" w:rsidR="00CC2556" w:rsidRDefault="006D543F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정확한 비용은 </w:t>
            </w:r>
            <w:r w:rsidR="00B05580">
              <w:rPr>
                <w:rFonts w:ascii="맑은 고딕" w:eastAsia="맑은 고딕" w:hAnsi="맑은 고딕" w:hint="eastAsia"/>
                <w:sz w:val="20"/>
                <w:szCs w:val="20"/>
              </w:rPr>
              <w:t>불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확실</w:t>
            </w:r>
          </w:p>
        </w:tc>
      </w:tr>
      <w:tr w:rsidR="00CC2556" w:rsidRPr="001D7217" w14:paraId="7C9A3B7D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47FEDFF2" w14:textId="3CD2C450" w:rsidR="00CC2556" w:rsidRDefault="002A49D3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E21930" w14:textId="5BE625F7" w:rsidR="00CC2556" w:rsidRPr="00562CD4" w:rsidRDefault="003F6ADE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mazon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FSx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Lustre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57ED0AD9" w14:textId="274B4D13" w:rsidR="00CC2556" w:rsidRDefault="003F6AD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C5FA74" w14:textId="1186A396" w:rsidR="00CC2556" w:rsidRDefault="003F6AD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 w:rsidR="00851A54"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2602E4" w14:textId="535E5C03" w:rsidR="00CC2556" w:rsidRDefault="003F6AD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49BB00" w14:textId="6D8D6EC4" w:rsidR="00CC2556" w:rsidRDefault="003F6AD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83.792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BD9199E" w14:textId="60129392" w:rsidR="001E170B" w:rsidRDefault="001E170B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hroughput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Capacity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50MBps/TiB</w:t>
            </w:r>
          </w:p>
          <w:p w14:paraId="367715E5" w14:textId="58B5A71E" w:rsidR="00CC2556" w:rsidRDefault="001E170B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SD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1.2TB</w:t>
            </w:r>
          </w:p>
          <w:p w14:paraId="3D979E21" w14:textId="70B9C8AB" w:rsidR="001E170B" w:rsidRDefault="001E170B" w:rsidP="00B139ED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ackup 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Storage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B</w:t>
            </w:r>
          </w:p>
        </w:tc>
      </w:tr>
      <w:tr w:rsidR="00CC2556" w:rsidRPr="001D7217" w14:paraId="69170AA1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69797BEC" w14:textId="36F89AFB" w:rsidR="00CC2556" w:rsidRDefault="002A49D3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93F93A" w14:textId="051FF2C8" w:rsidR="00CC2556" w:rsidRPr="00562CD4" w:rsidRDefault="00084623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WS CloudTrail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CD26DF" w14:textId="084CDC7F" w:rsidR="00CC2556" w:rsidRDefault="00084623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591C25" w14:textId="49FE085E" w:rsidR="00CC2556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24</w:t>
            </w:r>
            <w:r w:rsidR="00851A54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976E8" w14:textId="3F804CDF" w:rsidR="00CC2556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730</w:t>
            </w:r>
            <w:r w:rsidR="00084623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73765B" w14:textId="5A2C7136" w:rsidR="00CC2556" w:rsidRDefault="00084623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D21EC38" w14:textId="77777777" w:rsidR="00CC2556" w:rsidRDefault="00084623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기본 값으로 측정하여</w:t>
            </w:r>
          </w:p>
          <w:p w14:paraId="4F902CE4" w14:textId="0ED5A8F0" w:rsidR="00084623" w:rsidRDefault="00084623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정확한 비용은 불확실</w:t>
            </w:r>
          </w:p>
        </w:tc>
      </w:tr>
      <w:tr w:rsidR="00CC2556" w:rsidRPr="001D7217" w14:paraId="37FDC115" w14:textId="77777777" w:rsidTr="001E170B">
        <w:trPr>
          <w:trHeight w:val="283"/>
        </w:trPr>
        <w:tc>
          <w:tcPr>
            <w:tcW w:w="851" w:type="dxa"/>
            <w:shd w:val="clear" w:color="auto" w:fill="auto"/>
            <w:vAlign w:val="center"/>
          </w:tcPr>
          <w:p w14:paraId="3C2F3B55" w14:textId="61229521" w:rsidR="00CC2556" w:rsidRDefault="002A49D3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0412E7" w14:textId="2A06FF81" w:rsidR="00CC2556" w:rsidRPr="00562CD4" w:rsidRDefault="00DD7E7E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AWS Systems Manager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561EC1" w14:textId="6984CBB5" w:rsidR="00CC2556" w:rsidRDefault="00DD7E7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E6AF41" w14:textId="508B27FB" w:rsidR="00CC2556" w:rsidRDefault="00851A54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24</w:t>
            </w:r>
            <w:r w:rsidR="007F07F0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DFB9E" w14:textId="5D2BC6A1" w:rsidR="00CC2556" w:rsidRDefault="00851A54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730</w:t>
            </w:r>
            <w:r w:rsidR="00DD7E7E"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0AE6A4" w14:textId="7B45DFF8" w:rsidR="00CC2556" w:rsidRDefault="00DD7E7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5.32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FDFF567" w14:textId="77777777" w:rsidR="00CC2556" w:rsidRDefault="00DD7E7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기본 값으로 측정하여</w:t>
            </w:r>
          </w:p>
          <w:p w14:paraId="1C3F005D" w14:textId="7D1E88DC" w:rsidR="00DD7E7E" w:rsidRDefault="00DD7E7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정확한 비용은 불확실</w:t>
            </w:r>
          </w:p>
        </w:tc>
      </w:tr>
      <w:tr w:rsidR="003959F2" w:rsidRPr="001D7217" w14:paraId="2E2A6BC6" w14:textId="77777777" w:rsidTr="001E170B">
        <w:trPr>
          <w:trHeight w:val="87"/>
        </w:trPr>
        <w:tc>
          <w:tcPr>
            <w:tcW w:w="851" w:type="dxa"/>
            <w:shd w:val="clear" w:color="auto" w:fill="auto"/>
            <w:vAlign w:val="center"/>
          </w:tcPr>
          <w:p w14:paraId="0E1042F8" w14:textId="20942CFB" w:rsidR="003959F2" w:rsidRDefault="002A49D3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E5D2DA" w14:textId="24B73337" w:rsidR="003959F2" w:rsidRPr="00562CD4" w:rsidRDefault="00844B20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WS Lambda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D6B5DC" w14:textId="20C37FFE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0B8965" w14:textId="303B748A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A2C4AD" w14:textId="5B42B03A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600AA6" w14:textId="5C0B3E6B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0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2854810" w14:textId="0C933CFF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현재 정확한 값을 측정할 수 없어 불확실</w:t>
            </w:r>
          </w:p>
        </w:tc>
      </w:tr>
      <w:tr w:rsidR="003959F2" w:rsidRPr="001D7217" w14:paraId="267603CE" w14:textId="77777777" w:rsidTr="001E170B">
        <w:trPr>
          <w:trHeight w:val="87"/>
        </w:trPr>
        <w:tc>
          <w:tcPr>
            <w:tcW w:w="851" w:type="dxa"/>
            <w:shd w:val="clear" w:color="auto" w:fill="auto"/>
            <w:vAlign w:val="center"/>
          </w:tcPr>
          <w:p w14:paraId="71B9015C" w14:textId="1BC4F555" w:rsidR="003959F2" w:rsidRDefault="002A49D3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762054" w14:textId="18269EDF" w:rsidR="003959F2" w:rsidRPr="00562CD4" w:rsidRDefault="00844B20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SNS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C324BD" w14:textId="071206F9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65218D" w14:textId="068251DC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24H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51596" w14:textId="03156A56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730H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D9DC88" w14:textId="39AD1239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1.60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7C6F4EF" w14:textId="77777777" w:rsidR="007F07F0" w:rsidRDefault="007F07F0" w:rsidP="007F07F0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기본 값으로 측정하여</w:t>
            </w:r>
          </w:p>
          <w:p w14:paraId="01EE1A5D" w14:textId="54D5D373" w:rsidR="007F07F0" w:rsidRDefault="007F07F0" w:rsidP="007F07F0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정확한 비용은 불확실</w:t>
            </w:r>
          </w:p>
        </w:tc>
      </w:tr>
      <w:tr w:rsidR="003959F2" w:rsidRPr="001D7217" w14:paraId="2EDEF416" w14:textId="77777777" w:rsidTr="001E170B">
        <w:trPr>
          <w:trHeight w:val="87"/>
        </w:trPr>
        <w:tc>
          <w:tcPr>
            <w:tcW w:w="851" w:type="dxa"/>
            <w:shd w:val="clear" w:color="auto" w:fill="auto"/>
            <w:vAlign w:val="center"/>
          </w:tcPr>
          <w:p w14:paraId="187CBB26" w14:textId="1AC25FC2" w:rsidR="003959F2" w:rsidRDefault="006C00C0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246BF6" w14:textId="415CA5FD" w:rsidR="003959F2" w:rsidRPr="00562CD4" w:rsidRDefault="00844B20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VPC(NAT)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4E76F7" w14:textId="59A22DCF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3696DB" w14:textId="40A7F686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462115" w14:textId="1E4939DC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6FEE15" w14:textId="443279EA" w:rsidR="003959F2" w:rsidRDefault="00B717F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6.14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7D71C19" w14:textId="77777777" w:rsidR="00B717FE" w:rsidRDefault="00B717F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N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AT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게이트웨이당 처리된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</w:p>
          <w:p w14:paraId="500D7218" w14:textId="69403047" w:rsidR="003959F2" w:rsidRDefault="00B717F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1GB per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our </w:t>
            </w:r>
          </w:p>
        </w:tc>
      </w:tr>
      <w:tr w:rsidR="003959F2" w:rsidRPr="001D7217" w14:paraId="52F7DEBF" w14:textId="77777777" w:rsidTr="001E170B">
        <w:trPr>
          <w:trHeight w:val="87"/>
        </w:trPr>
        <w:tc>
          <w:tcPr>
            <w:tcW w:w="851" w:type="dxa"/>
            <w:shd w:val="clear" w:color="auto" w:fill="auto"/>
            <w:vAlign w:val="center"/>
          </w:tcPr>
          <w:p w14:paraId="3A46C303" w14:textId="10835FC2" w:rsidR="003959F2" w:rsidRDefault="006C00C0" w:rsidP="001E170B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B42DD2" w14:textId="708CB384" w:rsidR="003959F2" w:rsidRPr="00562CD4" w:rsidRDefault="00844B20" w:rsidP="001E170B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mazon VPC(VPN)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4EA20F" w14:textId="3DC4569C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AC124E" w14:textId="06A9536A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473A03" w14:textId="7FDADEE1" w:rsidR="003959F2" w:rsidRDefault="007F07F0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22H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8972B6" w14:textId="41A00B24" w:rsidR="003959F2" w:rsidRDefault="00C6615E" w:rsidP="001E170B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791</w:t>
            </w:r>
            <w:r w:rsidR="008261C2">
              <w:rPr>
                <w:rFonts w:ascii="맑은 고딕" w:eastAsia="맑은 고딕" w:hAnsi="맑은 고딕"/>
                <w:sz w:val="20"/>
                <w:szCs w:val="20"/>
              </w:rPr>
              <w:t>.35 USD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8028011" w14:textId="52CDB54C" w:rsidR="008261C2" w:rsidRDefault="008261C2" w:rsidP="008261C2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ite-to-Site VPN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연결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100</w:t>
            </w:r>
          </w:p>
        </w:tc>
      </w:tr>
    </w:tbl>
    <w:p w14:paraId="76BEB8DF" w14:textId="77777777" w:rsidR="006C7D4A" w:rsidRDefault="006C7D4A" w:rsidP="00360384">
      <w:pPr>
        <w:rPr>
          <w:rFonts w:ascii="맑은 고딕" w:eastAsia="맑은 고딕" w:hAnsi="맑은 고딕"/>
          <w:color w:val="000000"/>
          <w:sz w:val="16"/>
          <w:szCs w:val="16"/>
        </w:rPr>
      </w:pPr>
    </w:p>
    <w:p w14:paraId="50B86359" w14:textId="0536A84F" w:rsidR="00CC2556" w:rsidRDefault="00CC2556" w:rsidP="00CC2556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상기 비용</w:t>
      </w:r>
      <w:r w:rsidR="00552EB5">
        <w:rPr>
          <w:rFonts w:ascii="맑은 고딕" w:eastAsia="맑은 고딕" w:hAnsi="맑은 고딕" w:hint="eastAsia"/>
          <w:color w:val="000000"/>
        </w:rPr>
        <w:t xml:space="preserve">은 대략적인 값이나 기본값 </w:t>
      </w:r>
      <w:r w:rsidR="00552EB5">
        <w:rPr>
          <w:rFonts w:ascii="맑은 고딕" w:eastAsia="맑은 고딕" w:hAnsi="맑은 고딕"/>
          <w:color w:val="000000"/>
        </w:rPr>
        <w:t>1</w:t>
      </w:r>
      <w:r w:rsidR="00552EB5">
        <w:rPr>
          <w:rFonts w:ascii="맑은 고딕" w:eastAsia="맑은 고딕" w:hAnsi="맑은 고딕" w:hint="eastAsia"/>
          <w:color w:val="000000"/>
        </w:rPr>
        <w:t>을 넣어서 측정했습니다.</w:t>
      </w:r>
    </w:p>
    <w:p w14:paraId="2F4D5931" w14:textId="77777777" w:rsidR="008D79E6" w:rsidRDefault="00552EB5" w:rsidP="00CC2556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가상의 은행이기에 비용을 최대한 저렴하게 하여 개발할 예정입니다.</w:t>
      </w:r>
    </w:p>
    <w:p w14:paraId="0136A27B" w14:textId="77777777" w:rsidR="008D79E6" w:rsidRDefault="008D79E6" w:rsidP="00CC2556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향후 새로운 상품이나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서비스를 추가할 예정입니다.</w:t>
      </w:r>
    </w:p>
    <w:p w14:paraId="1CE384FD" w14:textId="2BE084DA" w:rsidR="00552EB5" w:rsidRDefault="008D79E6" w:rsidP="00CC2556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서비스 개발 및 테스트에 들어갈 값이 </w:t>
      </w:r>
      <w:proofErr w:type="spellStart"/>
      <w:r>
        <w:rPr>
          <w:rFonts w:ascii="맑은 고딕" w:eastAsia="맑은 고딕" w:hAnsi="맑은 고딕" w:hint="eastAsia"/>
          <w:color w:val="000000"/>
        </w:rPr>
        <w:t>늘어나게되면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가격이 상승할 수 있습니다.</w:t>
      </w:r>
      <w:r w:rsidR="00552EB5">
        <w:rPr>
          <w:rFonts w:ascii="맑은 고딕" w:eastAsia="맑은 고딕" w:hAnsi="맑은 고딕"/>
          <w:color w:val="000000"/>
        </w:rPr>
        <w:t xml:space="preserve"> </w:t>
      </w:r>
    </w:p>
    <w:p w14:paraId="2B887A77" w14:textId="77777777" w:rsidR="00037456" w:rsidRDefault="00037456" w:rsidP="00CC2556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현재 대략적인 </w:t>
      </w:r>
      <w:r w:rsidR="00CC2556">
        <w:rPr>
          <w:rFonts w:ascii="맑은 고딕" w:eastAsia="맑은 고딕" w:hAnsi="맑은 고딕" w:hint="eastAsia"/>
          <w:color w:val="000000"/>
        </w:rPr>
        <w:t xml:space="preserve">클라우드 서비스 사용에 대한 비용 계산 결과 총 </w:t>
      </w:r>
      <w:r w:rsidR="00552EB5">
        <w:rPr>
          <w:rFonts w:ascii="맑은 고딕" w:eastAsia="맑은 고딕" w:hAnsi="맑은 고딕" w:hint="eastAsia"/>
          <w:color w:val="000000"/>
        </w:rPr>
        <w:t xml:space="preserve">약 </w:t>
      </w:r>
      <w:r w:rsidR="00552EB5">
        <w:rPr>
          <w:rFonts w:ascii="맑은 고딕" w:eastAsia="맑은 고딕" w:hAnsi="맑은 고딕"/>
          <w:color w:val="000000"/>
        </w:rPr>
        <w:t>2082.51 USD</w:t>
      </w:r>
      <w:r w:rsidR="00552EB5">
        <w:rPr>
          <w:rFonts w:ascii="맑은 고딕" w:eastAsia="맑은 고딕" w:hAnsi="맑은 고딕" w:hint="eastAsia"/>
          <w:color w:val="000000"/>
        </w:rPr>
        <w:t xml:space="preserve">로 </w:t>
      </w:r>
    </w:p>
    <w:p w14:paraId="697EDF6D" w14:textId="4392F039" w:rsidR="00D718DD" w:rsidRDefault="00552EB5" w:rsidP="00037456">
      <w:pPr>
        <w:pStyle w:val="aff4"/>
        <w:ind w:leftChars="0" w:left="76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한화 </w:t>
      </w:r>
      <w:r w:rsidRPr="00037456">
        <w:rPr>
          <w:rFonts w:ascii="맑은 고딕" w:eastAsia="맑은 고딕" w:hAnsi="맑은 고딕" w:hint="eastAsia"/>
          <w:color w:val="000000"/>
        </w:rPr>
        <w:t xml:space="preserve">약 </w:t>
      </w:r>
      <w:r w:rsidRPr="00037456">
        <w:rPr>
          <w:rFonts w:ascii="맑은 고딕" w:eastAsia="맑은 고딕" w:hAnsi="맑은 고딕"/>
          <w:color w:val="000000"/>
        </w:rPr>
        <w:t>231</w:t>
      </w:r>
      <w:r w:rsidRPr="00037456">
        <w:rPr>
          <w:rFonts w:ascii="맑은 고딕" w:eastAsia="맑은 고딕" w:hAnsi="맑은 고딕" w:hint="eastAsia"/>
          <w:color w:val="000000"/>
        </w:rPr>
        <w:t xml:space="preserve">만 </w:t>
      </w:r>
      <w:r w:rsidRPr="00037456">
        <w:rPr>
          <w:rFonts w:ascii="맑은 고딕" w:eastAsia="맑은 고딕" w:hAnsi="맑은 고딕"/>
          <w:color w:val="000000"/>
        </w:rPr>
        <w:t>6792.38</w:t>
      </w:r>
      <w:proofErr w:type="gramStart"/>
      <w:r w:rsidRPr="00037456">
        <w:rPr>
          <w:rFonts w:ascii="맑은 고딕" w:eastAsia="맑은 고딕" w:hAnsi="맑은 고딕" w:hint="eastAsia"/>
          <w:color w:val="000000"/>
        </w:rPr>
        <w:t>원 입니다</w:t>
      </w:r>
      <w:proofErr w:type="gramEnd"/>
      <w:r w:rsidRPr="00037456">
        <w:rPr>
          <w:rFonts w:ascii="맑은 고딕" w:eastAsia="맑은 고딕" w:hAnsi="맑은 고딕" w:hint="eastAsia"/>
          <w:color w:val="000000"/>
        </w:rPr>
        <w:t>.</w:t>
      </w:r>
      <w:r w:rsidRPr="00037456">
        <w:rPr>
          <w:rFonts w:ascii="맑은 고딕" w:eastAsia="맑은 고딕" w:hAnsi="맑은 고딕"/>
          <w:color w:val="000000"/>
        </w:rPr>
        <w:t xml:space="preserve"> </w:t>
      </w:r>
    </w:p>
    <w:p w14:paraId="32FF62FE" w14:textId="77777777" w:rsidR="00000D4D" w:rsidRPr="00744794" w:rsidRDefault="00000D4D" w:rsidP="00000D4D">
      <w:pPr>
        <w:pStyle w:val="20"/>
        <w:numPr>
          <w:ilvl w:val="1"/>
          <w:numId w:val="18"/>
        </w:numPr>
      </w:pPr>
      <w:r>
        <w:rPr>
          <w:rFonts w:hint="eastAsia"/>
        </w:rPr>
        <w:lastRenderedPageBreak/>
        <w:t>사용 서비스</w:t>
      </w:r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567"/>
        <w:gridCol w:w="5302"/>
      </w:tblGrid>
      <w:tr w:rsidR="00000D4D" w:rsidRPr="001D7217" w14:paraId="4BB59C89" w14:textId="77777777" w:rsidTr="00D113A8">
        <w:trPr>
          <w:trHeight w:val="283"/>
          <w:tblHeader/>
        </w:trPr>
        <w:tc>
          <w:tcPr>
            <w:tcW w:w="354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A85682B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서비스명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</w:tcPr>
          <w:p w14:paraId="3AF9EE72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수량</w:t>
            </w:r>
          </w:p>
        </w:tc>
        <w:tc>
          <w:tcPr>
            <w:tcW w:w="5302" w:type="dxa"/>
            <w:tcBorders>
              <w:bottom w:val="single" w:sz="4" w:space="0" w:color="auto"/>
            </w:tcBorders>
            <w:shd w:val="clear" w:color="auto" w:fill="D9D9D9"/>
          </w:tcPr>
          <w:p w14:paraId="213D676E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용도</w:t>
            </w:r>
          </w:p>
        </w:tc>
      </w:tr>
      <w:tr w:rsidR="00000D4D" w:rsidRPr="001D7217" w14:paraId="25358013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114308BE" w14:textId="77777777" w:rsidR="00000D4D" w:rsidRPr="00AA4FE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가상머신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B313C0" w14:textId="77777777" w:rsidR="00000D4D" w:rsidRPr="00AA4FE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18098578" w14:textId="77777777" w:rsidR="00000D4D" w:rsidRPr="00680A8B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웹 서버로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외부망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접근</w:t>
            </w:r>
            <w:r w:rsidRPr="00680A8B"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22, </w:t>
            </w:r>
            <w:r w:rsidRPr="00680A8B">
              <w:rPr>
                <w:rFonts w:ascii="맑은 고딕" w:eastAsia="맑은 고딕" w:hAnsi="맑은 고딕"/>
                <w:sz w:val="20"/>
                <w:szCs w:val="20"/>
              </w:rPr>
              <w:t>80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443, 3389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포트</w:t>
            </w:r>
            <w:r w:rsidRPr="00680A8B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14:paraId="40520278" w14:textId="77777777" w:rsidR="00000D4D" w:rsidRPr="00EE4982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증가시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서버 추가 증설</w:t>
            </w:r>
          </w:p>
        </w:tc>
      </w:tr>
      <w:tr w:rsidR="00000D4D" w:rsidRPr="001D7217" w14:paraId="4C579AC0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107F2183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가상 네트워크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355270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30A88734" w14:textId="77777777" w:rsidR="00000D4D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가상 네트워크 영역을 만듭니다.</w:t>
            </w:r>
          </w:p>
        </w:tc>
      </w:tr>
      <w:tr w:rsidR="00000D4D" w:rsidRPr="001D7217" w14:paraId="5893740C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57D88ED1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어플리케이션 게이트웨이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EBC450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54D7097A" w14:textId="77777777" w:rsidR="00000D4D" w:rsidRPr="002F3DD2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F3DD2">
              <w:rPr>
                <w:rFonts w:asciiTheme="minorEastAsia" w:eastAsiaTheme="minorEastAsia" w:hAnsiTheme="minorEastAsia" w:cs="Segoe UI"/>
                <w:color w:val="171717"/>
                <w:sz w:val="20"/>
                <w:szCs w:val="20"/>
                <w:shd w:val="clear" w:color="auto" w:fill="FFFFFF"/>
              </w:rPr>
              <w:t>웹 애플리케이션에 대한 트래픽을 관리할 수 있도록 하는 웹 트래픽 부하 분산 장치</w:t>
            </w:r>
          </w:p>
        </w:tc>
      </w:tr>
      <w:tr w:rsidR="00000D4D" w:rsidRPr="001D7217" w14:paraId="04DDB9A4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2BD7CB53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oad Balancer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9FF643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63B72A46" w14:textId="77777777" w:rsidR="00000D4D" w:rsidRPr="002F3DD2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Theme="minorEastAsia" w:eastAsiaTheme="minorEastAsia" w:hAnsiTheme="minorEastAsia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Segoe UI" w:hint="eastAsia"/>
                <w:color w:val="171717"/>
                <w:sz w:val="20"/>
                <w:szCs w:val="20"/>
                <w:shd w:val="clear" w:color="auto" w:fill="FFFFFF"/>
              </w:rPr>
              <w:t>어플리케이션에 고가용성 및 네트워크 성능 제공</w:t>
            </w:r>
          </w:p>
        </w:tc>
      </w:tr>
      <w:tr w:rsidR="00000D4D" w:rsidRPr="001D7217" w14:paraId="3474A270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492785DF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zure Firewall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4785D2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2EE5798B" w14:textId="77777777" w:rsidR="00000D4D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zure Virtual Network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리소스를 보호하는 관리되는 클라우드 기반 네트워크 보안 서비스</w:t>
            </w:r>
          </w:p>
        </w:tc>
      </w:tr>
      <w:tr w:rsidR="00000D4D" w:rsidRPr="001D7217" w14:paraId="377E095B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79886D76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DC52B7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7C5DD9EB" w14:textId="77777777" w:rsidR="00000D4D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웹앱을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위한 강력하 보호를 제공하는 클라우드 네이티브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WAF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서비스</w:t>
            </w:r>
          </w:p>
        </w:tc>
      </w:tr>
      <w:tr w:rsidR="00000D4D" w:rsidRPr="001D7217" w14:paraId="23FDC90A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7939B1B6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Azure NAT gateway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638229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4585403A" w14:textId="77777777" w:rsidR="00000D4D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가상 네트워크에 있는 하나 이상의 서브넷에 대한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아웃바운드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인터넷 연결을 제공</w:t>
            </w:r>
          </w:p>
        </w:tc>
      </w:tr>
      <w:tr w:rsidR="00000D4D" w:rsidRPr="001D7217" w14:paraId="2315ADB3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5A16418C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Da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tabase for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22DD8B8D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283F6515" w14:textId="77777777" w:rsidR="00000D4D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앱 개발자용 관리되는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MySQL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데이터베이스 </w:t>
            </w:r>
          </w:p>
        </w:tc>
      </w:tr>
      <w:tr w:rsidR="00000D4D" w:rsidRPr="001D7217" w14:paraId="14CA8817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11B5620E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zure monitor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7F6523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1057D672" w14:textId="77777777" w:rsidR="00000D4D" w:rsidRPr="00407A68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07A68">
              <w:rPr>
                <w:rFonts w:asciiTheme="minorEastAsia" w:eastAsiaTheme="minorEastAsia" w:hAnsiTheme="minorEastAsia" w:cs="Segoe UI"/>
                <w:color w:val="171717"/>
                <w:sz w:val="20"/>
                <w:szCs w:val="20"/>
                <w:shd w:val="clear" w:color="auto" w:fill="FFFFFF"/>
              </w:rPr>
              <w:t>클라우드 및 온-</w:t>
            </w:r>
            <w:proofErr w:type="spellStart"/>
            <w:r w:rsidRPr="00407A68">
              <w:rPr>
                <w:rFonts w:asciiTheme="minorEastAsia" w:eastAsiaTheme="minorEastAsia" w:hAnsiTheme="minorEastAsia" w:cs="Segoe UI"/>
                <w:color w:val="171717"/>
                <w:sz w:val="20"/>
                <w:szCs w:val="20"/>
                <w:shd w:val="clear" w:color="auto" w:fill="FFFFFF"/>
              </w:rPr>
              <w:t>프레미스</w:t>
            </w:r>
            <w:proofErr w:type="spellEnd"/>
            <w:r w:rsidRPr="00407A68">
              <w:rPr>
                <w:rFonts w:asciiTheme="minorEastAsia" w:eastAsiaTheme="minorEastAsia" w:hAnsiTheme="minorEastAsia" w:cs="Segoe UI"/>
                <w:color w:val="171717"/>
                <w:sz w:val="20"/>
                <w:szCs w:val="20"/>
                <w:shd w:val="clear" w:color="auto" w:fill="FFFFFF"/>
              </w:rPr>
              <w:t xml:space="preserve"> 환경에서 원격 분석의 수집, 분석 및 작업에 대한 포괄적인 솔루션을 제공</w:t>
            </w:r>
          </w:p>
        </w:tc>
      </w:tr>
      <w:tr w:rsidR="00000D4D" w:rsidRPr="001D7217" w14:paraId="2E7FA0BE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38D3A86E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zure private link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F16824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0A35014D" w14:textId="77777777" w:rsidR="00000D4D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플랫폼에서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호스트되는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서비스에 대한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프라이빗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액세스,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icrosoft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네트워크에 데이터 보관</w:t>
            </w:r>
          </w:p>
        </w:tc>
      </w:tr>
      <w:tr w:rsidR="00000D4D" w:rsidRPr="001D7217" w14:paraId="6A4F3673" w14:textId="77777777" w:rsidTr="00D113A8">
        <w:trPr>
          <w:trHeight w:val="283"/>
        </w:trPr>
        <w:tc>
          <w:tcPr>
            <w:tcW w:w="3544" w:type="dxa"/>
            <w:shd w:val="clear" w:color="auto" w:fill="auto"/>
            <w:vAlign w:val="center"/>
          </w:tcPr>
          <w:p w14:paraId="71467495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zure sentinel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F376FC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302" w:type="dxa"/>
            <w:shd w:val="clear" w:color="auto" w:fill="auto"/>
            <w:vAlign w:val="center"/>
          </w:tcPr>
          <w:p w14:paraId="352868F4" w14:textId="77777777" w:rsidR="00000D4D" w:rsidRDefault="00000D4D" w:rsidP="00D113A8">
            <w:pPr>
              <w:pStyle w:val="af7"/>
              <w:numPr>
                <w:ilvl w:val="0"/>
                <w:numId w:val="10"/>
              </w:numPr>
              <w:spacing w:before="0" w:beforeAutospacing="0" w:after="0" w:afterAutospacing="0"/>
              <w:ind w:left="106" w:hangingChars="53" w:hanging="1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클라우드 네이티브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SIEM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및 인텔리전트 보안 분석을 적용하여 엔터프라이즈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보호</w:t>
            </w:r>
          </w:p>
        </w:tc>
      </w:tr>
    </w:tbl>
    <w:p w14:paraId="7BE8C37F" w14:textId="77777777" w:rsidR="00000D4D" w:rsidRPr="003A1609" w:rsidRDefault="00000D4D" w:rsidP="00000D4D"/>
    <w:p w14:paraId="2BA0EAA8" w14:textId="77777777" w:rsidR="00000D4D" w:rsidRPr="00216501" w:rsidRDefault="00000D4D" w:rsidP="00000D4D">
      <w:pPr>
        <w:pStyle w:val="20"/>
        <w:numPr>
          <w:ilvl w:val="1"/>
          <w:numId w:val="18"/>
        </w:numPr>
      </w:pPr>
      <w:r>
        <w:rPr>
          <w:rFonts w:hint="eastAsia"/>
        </w:rPr>
        <w:t>예상 비용</w:t>
      </w:r>
    </w:p>
    <w:tbl>
      <w:tblPr>
        <w:tblpPr w:leftFromText="142" w:rightFromText="142" w:vertAnchor="text" w:horzAnchor="margin" w:tblpX="-169" w:tblpY="78"/>
        <w:tblW w:w="94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93"/>
        <w:gridCol w:w="2976"/>
        <w:gridCol w:w="567"/>
        <w:gridCol w:w="851"/>
        <w:gridCol w:w="850"/>
        <w:gridCol w:w="1418"/>
        <w:gridCol w:w="1758"/>
      </w:tblGrid>
      <w:tr w:rsidR="00000D4D" w:rsidRPr="001D7217" w14:paraId="3DD28775" w14:textId="77777777" w:rsidTr="00D113A8">
        <w:trPr>
          <w:trHeight w:val="283"/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56EAE6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/>
                <w:b/>
                <w:bCs/>
                <w:color w:val="000000"/>
              </w:rPr>
              <w:t>Region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9D9D9"/>
          </w:tcPr>
          <w:p w14:paraId="3C7E586A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 xml:space="preserve">ervice 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 xml:space="preserve">명 </w:t>
            </w:r>
            <w:r>
              <w:rPr>
                <w:rFonts w:ascii="맑은 고딕" w:eastAsia="맑은 고딕" w:hAnsi="맑은 고딕"/>
                <w:b/>
                <w:bCs/>
                <w:color w:val="000000"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유형)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12B2B3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수량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65E4EDA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일사용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</w:tcPr>
          <w:p w14:paraId="0B03C229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총사용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14:paraId="2A3C64E1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예상비용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D9D9D9"/>
          </w:tcPr>
          <w:p w14:paraId="69F6D83D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비고</w:t>
            </w:r>
          </w:p>
        </w:tc>
      </w:tr>
      <w:tr w:rsidR="00000D4D" w:rsidRPr="001D7217" w14:paraId="15842152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0A3718A" w14:textId="77777777" w:rsidR="00000D4D" w:rsidRPr="00AA4FE4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9479366" w14:textId="77777777" w:rsidR="00000D4D" w:rsidRPr="00AA4FE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가상 네트워크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EE88D8" w14:textId="77777777" w:rsidR="00000D4D" w:rsidRPr="00AA4FE4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04A9AD" w14:textId="77777777" w:rsidR="00000D4D" w:rsidRPr="00AA4FE4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EE1835" w14:textId="77777777" w:rsidR="00000D4D" w:rsidRPr="00AA4FE4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730H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23723D" w14:textId="77777777" w:rsidR="00000D4D" w:rsidRPr="00AA4FE4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,997USD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FE23E7D" w14:textId="77777777" w:rsidR="00000D4D" w:rsidRPr="00CC2556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V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net</w:t>
            </w:r>
            <w:proofErr w:type="spellEnd"/>
          </w:p>
        </w:tc>
      </w:tr>
      <w:tr w:rsidR="00000D4D" w:rsidRPr="001D7217" w14:paraId="4A0BE70F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8FF0D73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BB3B345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방화벽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F12445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0972D5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75AAC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730H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AE7E15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2,475USD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0227C06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Firewall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서비스</w:t>
            </w:r>
          </w:p>
        </w:tc>
      </w:tr>
      <w:tr w:rsidR="00000D4D" w:rsidRPr="001D7217" w14:paraId="47B2CE19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5AC0F88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4DCA028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부하 균형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F910DF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091C0B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85B474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730H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68938B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2,296USD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66F10752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Load Balancer</w:t>
            </w:r>
          </w:p>
        </w:tc>
      </w:tr>
      <w:tr w:rsidR="00000D4D" w:rsidRPr="001D7217" w14:paraId="762472C3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19971D8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6B1405C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가상머신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FF01E8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F8FE1E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39A0C3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30H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D926D7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282USD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EB3E352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2 vCPU, 8 GB RAM, 75 GB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임시 저장</w:t>
            </w:r>
          </w:p>
        </w:tc>
      </w:tr>
      <w:tr w:rsidR="00000D4D" w:rsidRPr="001D7217" w14:paraId="02A3E9D2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F53A8F5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785C499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가상머신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D41CB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5D769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A380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30H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6308A1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000USD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0E4EDDE9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vCPUs, 8 GB RAM, 40 GB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임시 저장</w:t>
            </w:r>
          </w:p>
        </w:tc>
      </w:tr>
      <w:tr w:rsidR="00000D4D" w:rsidRPr="001D7217" w14:paraId="433BAB4A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4DDD47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호주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72ECB47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Azure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활성 디렉토리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395582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9239AA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AF5A5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730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6E67FA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71,527USD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0979BAB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efault</w:t>
            </w:r>
          </w:p>
        </w:tc>
      </w:tr>
      <w:tr w:rsidR="00000D4D" w:rsidRPr="001D7217" w14:paraId="1198F94B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3270A40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BC12751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ySQ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L용 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데이터베이스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0E481B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F13369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E29E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30H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A92B0C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7,328USD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03E55FCD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D2 v4, 2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vCore</w:t>
            </w:r>
            <w:proofErr w:type="spellEnd"/>
          </w:p>
        </w:tc>
      </w:tr>
      <w:tr w:rsidR="00000D4D" w:rsidRPr="001D7217" w14:paraId="2A64F35A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4A0601A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793A595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개인 링크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643FA54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E74102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5B11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30H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56634A" w14:textId="77777777" w:rsidR="00000D4D" w:rsidRDefault="00000D4D" w:rsidP="00D113A8">
            <w:pPr>
              <w:pStyle w:val="af7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2,294USD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582BFBBA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default</w:t>
            </w:r>
          </w:p>
        </w:tc>
      </w:tr>
      <w:tr w:rsidR="00000D4D" w:rsidRPr="001D7217" w14:paraId="731CAF37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DD882EE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623F059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zure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함수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C88B54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95FF3E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6DAC51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785B24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564D6B5D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efault</w:t>
            </w:r>
          </w:p>
        </w:tc>
      </w:tr>
      <w:tr w:rsidR="00000D4D" w:rsidRPr="001D7217" w14:paraId="57104F91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E7AC86B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7677907" w14:textId="77777777" w:rsidR="00000D4D" w:rsidRPr="00562CD4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모니터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9AD85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693594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9314E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253C34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1,246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71835993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응용 프로그램 인사이트</w:t>
            </w:r>
          </w:p>
        </w:tc>
      </w:tr>
      <w:tr w:rsidR="00000D4D" w:rsidRPr="001D7217" w14:paraId="36E71D60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7C94E8F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0D79877" w14:textId="77777777" w:rsidR="00000D4D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모니터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01093D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CC3450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FC206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C3154E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8,474USD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51522DC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로그분석</w:t>
            </w:r>
          </w:p>
        </w:tc>
      </w:tr>
      <w:tr w:rsidR="00000D4D" w:rsidRPr="001D7217" w14:paraId="107878E2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5EC257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D5274F8" w14:textId="77777777" w:rsidR="00000D4D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모니터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5E477A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E8F70D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5A7E7E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B3A0A2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2,607USD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0226402C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경고</w:t>
            </w:r>
          </w:p>
        </w:tc>
      </w:tr>
      <w:tr w:rsidR="00000D4D" w:rsidRPr="001D7217" w14:paraId="456FDB44" w14:textId="77777777" w:rsidTr="00D113A8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8C21F9C" w14:textId="77777777" w:rsidR="00000D4D" w:rsidRDefault="00000D4D" w:rsidP="00D113A8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A43ACA4" w14:textId="77777777" w:rsidR="00000D4D" w:rsidRDefault="00000D4D" w:rsidP="00D113A8">
            <w:pPr>
              <w:pStyle w:val="af7"/>
              <w:spacing w:before="0" w:beforeAutospacing="0" w:after="0" w:afterAutospacing="0"/>
              <w:ind w:left="106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zure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센티넬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2142EAEB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3AFCF5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0716B3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FEA6BE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78,538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SD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34FBF6F" w14:textId="77777777" w:rsidR="00000D4D" w:rsidRDefault="00000D4D" w:rsidP="00D113A8">
            <w:pPr>
              <w:pStyle w:val="af7"/>
              <w:spacing w:before="0" w:beforeAutospacing="0" w:after="0" w:afterAutospacing="0"/>
              <w:ind w:left="8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efault</w:t>
            </w:r>
          </w:p>
        </w:tc>
      </w:tr>
    </w:tbl>
    <w:p w14:paraId="6F3BA6A7" w14:textId="77777777" w:rsidR="00000D4D" w:rsidRDefault="00000D4D" w:rsidP="00000D4D">
      <w:pPr>
        <w:rPr>
          <w:rFonts w:ascii="맑은 고딕" w:eastAsia="맑은 고딕" w:hAnsi="맑은 고딕"/>
          <w:color w:val="000000"/>
          <w:sz w:val="16"/>
          <w:szCs w:val="16"/>
        </w:rPr>
      </w:pPr>
    </w:p>
    <w:p w14:paraId="5E754489" w14:textId="77777777" w:rsidR="00000D4D" w:rsidRDefault="00000D4D" w:rsidP="00000D4D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상기 비용은 대략적인 값이나 기본값 </w:t>
      </w:r>
      <w:r>
        <w:rPr>
          <w:rFonts w:ascii="맑은 고딕" w:eastAsia="맑은 고딕" w:hAnsi="맑은 고딕"/>
          <w:color w:val="000000"/>
        </w:rPr>
        <w:t>1</w:t>
      </w:r>
      <w:r>
        <w:rPr>
          <w:rFonts w:ascii="맑은 고딕" w:eastAsia="맑은 고딕" w:hAnsi="맑은 고딕" w:hint="eastAsia"/>
          <w:color w:val="000000"/>
        </w:rPr>
        <w:t>을 넣어서 측정했습니다.</w:t>
      </w:r>
    </w:p>
    <w:p w14:paraId="53D31CF3" w14:textId="77777777" w:rsidR="00000D4D" w:rsidRDefault="00000D4D" w:rsidP="00000D4D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가상의 은행이기에 비용을 최대한 저렴하게 하여 개발할 예정입니다.</w:t>
      </w:r>
    </w:p>
    <w:p w14:paraId="650A86AB" w14:textId="77777777" w:rsidR="00000D4D" w:rsidRDefault="00000D4D" w:rsidP="00000D4D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향후 새로운 상품이나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서비스를 추가할 예정입니다.</w:t>
      </w:r>
    </w:p>
    <w:p w14:paraId="5FDD39A4" w14:textId="77777777" w:rsidR="00000D4D" w:rsidRDefault="00000D4D" w:rsidP="00000D4D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서비스 개발 및 테스트에 들어갈 값이 </w:t>
      </w:r>
      <w:proofErr w:type="spellStart"/>
      <w:r>
        <w:rPr>
          <w:rFonts w:ascii="맑은 고딕" w:eastAsia="맑은 고딕" w:hAnsi="맑은 고딕" w:hint="eastAsia"/>
          <w:color w:val="000000"/>
        </w:rPr>
        <w:t>늘어나게되면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가격이 상승할 수 있습니다.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44F93B85" w14:textId="77777777" w:rsidR="00000D4D" w:rsidRDefault="00000D4D" w:rsidP="00000D4D">
      <w:pPr>
        <w:pStyle w:val="aff4"/>
        <w:numPr>
          <w:ilvl w:val="0"/>
          <w:numId w:val="17"/>
        </w:numPr>
        <w:ind w:leftChars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현재 대략적인 클라우드 서비스 사용에 대한 비용 계산 결과 총 약 </w:t>
      </w:r>
      <w:r>
        <w:rPr>
          <w:rFonts w:ascii="맑은 고딕" w:eastAsia="맑은 고딕" w:hAnsi="맑은 고딕"/>
          <w:color w:val="000000"/>
        </w:rPr>
        <w:t>391.53USD</w:t>
      </w:r>
      <w:r>
        <w:rPr>
          <w:rFonts w:ascii="맑은 고딕" w:eastAsia="맑은 고딕" w:hAnsi="맑은 고딕" w:hint="eastAsia"/>
          <w:color w:val="000000"/>
        </w:rPr>
        <w:t xml:space="preserve">로 </w:t>
      </w:r>
    </w:p>
    <w:p w14:paraId="238C70B1" w14:textId="15B040B8" w:rsidR="003A1609" w:rsidRPr="003A1609" w:rsidRDefault="00000D4D" w:rsidP="00264ACD">
      <w:pPr>
        <w:pStyle w:val="aff4"/>
        <w:ind w:leftChars="0" w:left="760"/>
        <w:rPr>
          <w:rFonts w:ascii="맑은 고딕" w:eastAsia="맑은 고딕" w:hAnsi="맑은 고딕" w:cs="굴림"/>
          <w:b/>
          <w:color w:val="FF0000"/>
          <w:sz w:val="36"/>
          <w:szCs w:val="40"/>
        </w:rPr>
      </w:pPr>
      <w:r>
        <w:rPr>
          <w:rFonts w:ascii="맑은 고딕" w:eastAsia="맑은 고딕" w:hAnsi="맑은 고딕" w:hint="eastAsia"/>
          <w:color w:val="000000"/>
        </w:rPr>
        <w:t xml:space="preserve">한화 </w:t>
      </w:r>
      <w:r w:rsidRPr="00037456">
        <w:rPr>
          <w:rFonts w:ascii="맑은 고딕" w:eastAsia="맑은 고딕" w:hAnsi="맑은 고딕" w:hint="eastAsia"/>
          <w:color w:val="000000"/>
        </w:rPr>
        <w:t xml:space="preserve">약 </w:t>
      </w:r>
      <w:r>
        <w:rPr>
          <w:rFonts w:ascii="맑은 고딕" w:eastAsia="맑은 고딕" w:hAnsi="맑은 고딕"/>
          <w:color w:val="000000"/>
        </w:rPr>
        <w:t>440,331.91</w:t>
      </w:r>
      <w:r>
        <w:rPr>
          <w:rFonts w:ascii="맑은 고딕" w:eastAsia="맑은 고딕" w:hAnsi="맑은 고딕" w:hint="eastAsia"/>
          <w:color w:val="000000"/>
        </w:rPr>
        <w:t>원</w:t>
      </w:r>
      <w:r w:rsidRPr="00037456">
        <w:rPr>
          <w:rFonts w:ascii="맑은 고딕" w:eastAsia="맑은 고딕" w:hAnsi="맑은 고딕" w:hint="eastAsia"/>
          <w:color w:val="000000"/>
        </w:rPr>
        <w:t>입니다.</w:t>
      </w:r>
      <w:r w:rsidRPr="00037456">
        <w:rPr>
          <w:rFonts w:ascii="맑은 고딕" w:eastAsia="맑은 고딕" w:hAnsi="맑은 고딕"/>
          <w:color w:val="000000"/>
        </w:rPr>
        <w:t xml:space="preserve"> </w:t>
      </w:r>
      <w:bookmarkStart w:id="24" w:name="#1407133847"/>
      <w:bookmarkEnd w:id="4"/>
      <w:bookmarkEnd w:id="24"/>
    </w:p>
    <w:sectPr w:rsidR="003A1609" w:rsidRPr="003A1609" w:rsidSect="00ED2FD2">
      <w:pgSz w:w="11907" w:h="16840" w:code="9"/>
      <w:pgMar w:top="1440" w:right="850" w:bottom="568" w:left="153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BA4E" w14:textId="77777777" w:rsidR="002B435A" w:rsidRDefault="002B435A">
      <w:r>
        <w:separator/>
      </w:r>
    </w:p>
  </w:endnote>
  <w:endnote w:type="continuationSeparator" w:id="0">
    <w:p w14:paraId="79E27FE5" w14:textId="77777777" w:rsidR="002B435A" w:rsidRDefault="002B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으뜸체">
    <w:charset w:val="81"/>
    <w:family w:val="roman"/>
    <w:pitch w:val="variable"/>
    <w:sig w:usb0="00000001" w:usb1="09060000" w:usb2="00000010" w:usb3="00000000" w:csb0="00080000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Futura Bk">
    <w:charset w:val="B1"/>
    <w:family w:val="swiss"/>
    <w:pitch w:val="variable"/>
    <w:sig w:usb0="80000867" w:usb1="00000000" w:usb2="00000000" w:usb3="00000000" w:csb0="000001FB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FAD8" w14:textId="77777777" w:rsidR="00FE483B" w:rsidRDefault="00FE483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i</w:t>
    </w:r>
    <w:r>
      <w:rPr>
        <w:rStyle w:val="a7"/>
      </w:rPr>
      <w:fldChar w:fldCharType="end"/>
    </w:r>
  </w:p>
  <w:p w14:paraId="25971925" w14:textId="77777777" w:rsidR="00FE483B" w:rsidRDefault="00FE483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DE40" w14:textId="77777777" w:rsidR="00FE483B" w:rsidRPr="006E11E1" w:rsidRDefault="00FE483B" w:rsidP="004C4AFE">
    <w:pPr>
      <w:tabs>
        <w:tab w:val="right" w:pos="9180"/>
      </w:tabs>
      <w:spacing w:line="200" w:lineRule="atLeast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12</w:t>
    </w:r>
    <w:r>
      <w:fldChar w:fldCharType="end"/>
    </w:r>
    <w:r>
      <w:rPr>
        <w:rFonts w:hint="eastAsia"/>
      </w:rPr>
      <w:t xml:space="preserve"> / </w:t>
    </w:r>
    <w:fldSimple w:instr=" NUMPAGES ">
      <w:r>
        <w:rPr>
          <w:noProof/>
        </w:rPr>
        <w:t>21</w:t>
      </w:r>
    </w:fldSimple>
  </w:p>
  <w:p w14:paraId="52512F4A" w14:textId="77777777" w:rsidR="00FE483B" w:rsidRDefault="00FE483B">
    <w:pPr>
      <w:pStyle w:val="a6"/>
      <w:tabs>
        <w:tab w:val="clear" w:pos="8640"/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14:paraId="0F901542" w14:textId="77777777" w:rsidR="00FE483B" w:rsidRDefault="00FE483B">
    <w:pPr>
      <w:pStyle w:val="a6"/>
      <w:tabs>
        <w:tab w:val="clear" w:pos="8640"/>
        <w:tab w:val="right" w:pos="9000"/>
      </w:tabs>
      <w:ind w:right="-482"/>
      <w:rPr>
        <w:sz w:val="16"/>
      </w:rPr>
    </w:pPr>
  </w:p>
  <w:p w14:paraId="258C439E" w14:textId="77777777" w:rsidR="00FE483B" w:rsidRDefault="00FE483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2E87" w14:textId="77777777" w:rsidR="00FE483B" w:rsidRDefault="00FE483B">
    <w:pPr>
      <w:pStyle w:val="a6"/>
      <w:jc w:val="right"/>
      <w:rPr>
        <w:i/>
      </w:rPr>
    </w:pPr>
  </w:p>
  <w:p w14:paraId="34A0B72D" w14:textId="77777777" w:rsidR="00FE483B" w:rsidRDefault="00FE483B">
    <w:pPr>
      <w:jc w:val="right"/>
      <w:rPr>
        <w:i/>
      </w:rPr>
    </w:pPr>
  </w:p>
  <w:p w14:paraId="14A013CA" w14:textId="77777777" w:rsidR="00FE483B" w:rsidRDefault="00FE483B">
    <w:pPr>
      <w:jc w:val="right"/>
      <w:rPr>
        <w:rFonts w:ascii="Times New Roman" w:hAnsi="Times New Roman"/>
        <w:b/>
        <w:color w:val="0000F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AA83" w14:textId="77777777" w:rsidR="002B435A" w:rsidRDefault="002B435A">
      <w:r>
        <w:separator/>
      </w:r>
    </w:p>
  </w:footnote>
  <w:footnote w:type="continuationSeparator" w:id="0">
    <w:p w14:paraId="1D3AA83D" w14:textId="77777777" w:rsidR="002B435A" w:rsidRDefault="002B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91"/>
      <w:gridCol w:w="3658"/>
      <w:gridCol w:w="725"/>
      <w:gridCol w:w="1506"/>
      <w:gridCol w:w="2026"/>
    </w:tblGrid>
    <w:tr w:rsidR="00FE483B" w:rsidRPr="003276A3" w14:paraId="15F22467" w14:textId="77777777" w:rsidTr="003356EF">
      <w:trPr>
        <w:trHeight w:val="425"/>
        <w:jc w:val="center"/>
      </w:trPr>
      <w:tc>
        <w:tcPr>
          <w:tcW w:w="229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29FF886" w14:textId="0B998144" w:rsidR="00FE483B" w:rsidRPr="00435F57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>
            <w:rPr>
              <w:rFonts w:ascii="맑은 고딕" w:eastAsia="맑은 고딕" w:hAnsi="맑은 고딕"/>
              <w:noProof/>
              <w:lang w:val="en-US" w:eastAsia="ko-KR"/>
            </w:rPr>
            <w:drawing>
              <wp:inline distT="0" distB="0" distL="0" distR="0" wp14:anchorId="1B00CD2C" wp14:editId="2B694BE1">
                <wp:extent cx="1396800" cy="597600"/>
                <wp:effectExtent l="0" t="0" r="635" b="0"/>
                <wp:docPr id="28" name="그림 28" descr="텍스트, 클립아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그림 11" descr="텍스트, 클립아트이(가) 표시된 사진&#10;&#10;자동 생성된 설명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800" cy="59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9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  <w:hideMark/>
        </w:tcPr>
        <w:p w14:paraId="0E0E1429" w14:textId="460A4B0F" w:rsidR="00FE483B" w:rsidRPr="00435F57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b/>
              <w:sz w:val="24"/>
              <w:szCs w:val="24"/>
              <w:lang w:val="en-US" w:eastAsia="ko-KR"/>
            </w:rPr>
          </w:pPr>
          <w:r w:rsidRPr="003356EF">
            <w:rPr>
              <w:rFonts w:ascii="맑은 고딕" w:eastAsia="맑은 고딕" w:hAnsi="맑은 고딕" w:hint="eastAsia"/>
              <w:b/>
              <w:sz w:val="24"/>
              <w:szCs w:val="24"/>
              <w:lang w:val="en-US" w:eastAsia="ko-KR"/>
            </w:rPr>
            <w:t xml:space="preserve"> </w:t>
          </w:r>
          <w:r>
            <w:rPr>
              <w:rFonts w:ascii="맑은 고딕" w:eastAsia="맑은 고딕" w:hAnsi="맑은 고딕"/>
              <w:b/>
              <w:sz w:val="24"/>
              <w:szCs w:val="24"/>
              <w:lang w:val="en-US" w:eastAsia="ko-KR"/>
            </w:rPr>
            <w:t>K-</w:t>
          </w:r>
          <w:r>
            <w:rPr>
              <w:rFonts w:ascii="맑은 고딕" w:eastAsia="맑은 고딕" w:hAnsi="맑은 고딕" w:hint="eastAsia"/>
              <w:b/>
              <w:sz w:val="24"/>
              <w:szCs w:val="24"/>
              <w:lang w:val="en-US" w:eastAsia="ko-KR"/>
            </w:rPr>
            <w:t>디지털 핵심인재 양성 사업</w:t>
          </w:r>
        </w:p>
      </w:tc>
      <w:tc>
        <w:tcPr>
          <w:tcW w:w="202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281673" w14:textId="0F561872" w:rsidR="00FE483B" w:rsidRPr="00435F57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>
            <w:rPr>
              <w:rFonts w:ascii="맑은 고딕" w:eastAsia="맑은 고딕" w:hAnsi="맑은 고딕" w:hint="eastAsia"/>
              <w:noProof/>
              <w:lang w:val="en-US" w:eastAsia="ko-KR"/>
            </w:rPr>
            <w:drawing>
              <wp:inline distT="0" distB="0" distL="0" distR="0" wp14:anchorId="74F4933F" wp14:editId="385D9BB9">
                <wp:extent cx="1209600" cy="259200"/>
                <wp:effectExtent l="0" t="0" r="0" b="0"/>
                <wp:docPr id="29" name="그림 29" descr="텍스트, 클립아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그림 13" descr="텍스트, 클립아트이(가) 표시된 사진&#10;&#10;자동 생성된 설명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00" cy="25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E483B" w:rsidRPr="003276A3" w14:paraId="50575758" w14:textId="77777777" w:rsidTr="003356EF">
      <w:trPr>
        <w:trHeight w:val="425"/>
        <w:jc w:val="center"/>
      </w:trPr>
      <w:tc>
        <w:tcPr>
          <w:tcW w:w="2291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56B491B" w14:textId="77777777" w:rsidR="00FE483B" w:rsidRPr="003276A3" w:rsidRDefault="00FE483B" w:rsidP="00360384">
          <w:pPr>
            <w:autoSpaceDE/>
            <w:autoSpaceDN/>
            <w:jc w:val="center"/>
            <w:rPr>
              <w:rFonts w:ascii="맑은 고딕" w:eastAsia="맑은 고딕" w:hAnsi="맑은 고딕"/>
              <w:kern w:val="2"/>
              <w:szCs w:val="22"/>
            </w:rPr>
          </w:pPr>
        </w:p>
      </w:tc>
      <w:tc>
        <w:tcPr>
          <w:tcW w:w="5889" w:type="dxa"/>
          <w:gridSpan w:val="3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FE0416F" w14:textId="1424C5A0" w:rsidR="00FE483B" w:rsidRPr="00435F57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b/>
              <w:sz w:val="36"/>
              <w:szCs w:val="36"/>
              <w:lang w:val="en-US" w:eastAsia="ko-KR"/>
            </w:rPr>
          </w:pPr>
          <w:r>
            <w:rPr>
              <w:rFonts w:ascii="맑은 고딕" w:eastAsia="맑은 고딕" w:hAnsi="맑은 고딕" w:hint="eastAsia"/>
              <w:b/>
              <w:sz w:val="36"/>
              <w:szCs w:val="36"/>
              <w:lang w:val="en-US" w:eastAsia="ko-KR"/>
            </w:rPr>
            <w:t>클라우드 융합 최종 프로젝트</w:t>
          </w:r>
        </w:p>
      </w:tc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3B3B1B" w14:textId="77777777" w:rsidR="00FE483B" w:rsidRPr="003276A3" w:rsidRDefault="00FE483B" w:rsidP="00C67851">
          <w:pPr>
            <w:autoSpaceDE/>
            <w:autoSpaceDN/>
            <w:jc w:val="center"/>
            <w:rPr>
              <w:rFonts w:ascii="맑은 고딕" w:eastAsia="맑은 고딕" w:hAnsi="맑은 고딕"/>
              <w:kern w:val="2"/>
              <w:szCs w:val="22"/>
            </w:rPr>
          </w:pPr>
        </w:p>
      </w:tc>
    </w:tr>
    <w:tr w:rsidR="00FE483B" w:rsidRPr="003276A3" w14:paraId="0A4A3205" w14:textId="77777777" w:rsidTr="00360384">
      <w:trPr>
        <w:trHeight w:val="425"/>
        <w:jc w:val="center"/>
      </w:trPr>
      <w:tc>
        <w:tcPr>
          <w:tcW w:w="229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1BEB152" w14:textId="77777777" w:rsidR="00FE483B" w:rsidRPr="00435F57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sz w:val="16"/>
              <w:szCs w:val="16"/>
              <w:lang w:val="en-US" w:eastAsia="ko-KR"/>
            </w:rPr>
          </w:pPr>
        </w:p>
      </w:tc>
      <w:tc>
        <w:tcPr>
          <w:tcW w:w="3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BA57546" w14:textId="0EF7860E" w:rsidR="00FE483B" w:rsidRPr="00D15F9E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 w:rsidRPr="00D15F9E">
            <w:rPr>
              <w:rFonts w:ascii="맑은 고딕" w:eastAsia="맑은 고딕" w:hAnsi="맑은 고딕" w:hint="eastAsia"/>
              <w:lang w:val="en-US" w:eastAsia="ko-KR"/>
            </w:rPr>
            <w:t>클라우드 사용계획서</w:t>
          </w:r>
        </w:p>
      </w:tc>
      <w:tc>
        <w:tcPr>
          <w:tcW w:w="7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590DA25" w14:textId="7A99A0BE" w:rsidR="00FE483B" w:rsidRPr="00D15F9E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>
            <w:rPr>
              <w:rFonts w:ascii="맑은 고딕" w:eastAsia="맑은 고딕" w:hAnsi="맑은 고딕"/>
              <w:lang w:val="en-US" w:eastAsia="ko-KR"/>
            </w:rPr>
            <w:t>2.0</w:t>
          </w:r>
        </w:p>
      </w:tc>
      <w:tc>
        <w:tcPr>
          <w:tcW w:w="15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10D7D81" w14:textId="07091FF2" w:rsidR="00FE483B" w:rsidRPr="00D15F9E" w:rsidRDefault="00FE483B" w:rsidP="00360384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  <w:r w:rsidRPr="00D15F9E">
            <w:rPr>
              <w:rFonts w:ascii="맑은 고딕" w:eastAsia="맑은 고딕" w:hAnsi="맑은 고딕" w:hint="eastAsia"/>
              <w:lang w:val="en-US" w:eastAsia="ko-KR"/>
            </w:rPr>
            <w:t>20</w:t>
          </w:r>
          <w:r w:rsidRPr="00D15F9E">
            <w:rPr>
              <w:rFonts w:ascii="맑은 고딕" w:eastAsia="맑은 고딕" w:hAnsi="맑은 고딕"/>
              <w:lang w:val="en-US" w:eastAsia="ko-KR"/>
            </w:rPr>
            <w:t>21.04.</w:t>
          </w:r>
          <w:r>
            <w:rPr>
              <w:rFonts w:ascii="맑은 고딕" w:eastAsia="맑은 고딕" w:hAnsi="맑은 고딕"/>
              <w:lang w:val="en-US" w:eastAsia="ko-KR"/>
            </w:rPr>
            <w:t>30</w:t>
          </w:r>
        </w:p>
      </w:tc>
      <w:tc>
        <w:tcPr>
          <w:tcW w:w="202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94A351" w14:textId="77777777" w:rsidR="00FE483B" w:rsidRPr="00435F57" w:rsidRDefault="00FE483B" w:rsidP="00C67851">
          <w:pPr>
            <w:pStyle w:val="a5"/>
            <w:widowControl w:val="0"/>
            <w:tabs>
              <w:tab w:val="center" w:pos="-3119"/>
            </w:tabs>
            <w:wordWrap w:val="0"/>
            <w:jc w:val="center"/>
            <w:rPr>
              <w:rFonts w:ascii="맑은 고딕" w:eastAsia="맑은 고딕" w:hAnsi="맑은 고딕"/>
              <w:lang w:val="en-US" w:eastAsia="ko-KR"/>
            </w:rPr>
          </w:pPr>
        </w:p>
      </w:tc>
    </w:tr>
  </w:tbl>
  <w:p w14:paraId="5B6DAA41" w14:textId="77777777" w:rsidR="00FE483B" w:rsidRPr="00687B63" w:rsidRDefault="00FE483B">
    <w:pPr>
      <w:pStyle w:val="a5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6E76" w14:textId="77777777" w:rsidR="00FE483B" w:rsidRDefault="00FE483B" w:rsidP="00360384">
    <w:pPr>
      <w:pStyle w:val="aff"/>
      <w:spacing w:line="240" w:lineRule="auto"/>
      <w:jc w:val="right"/>
    </w:pPr>
  </w:p>
  <w:p w14:paraId="682225A9" w14:textId="7EC34476" w:rsidR="00FE483B" w:rsidRPr="00F0416A" w:rsidRDefault="00FE483B" w:rsidP="00360384">
    <w:pPr>
      <w:pStyle w:val="aff"/>
      <w:spacing w:line="240" w:lineRule="auto"/>
      <w:jc w:val="right"/>
    </w:pPr>
    <w:r>
      <w:rPr>
        <w:rFonts w:hint="eastAsia"/>
        <w:noProof/>
      </w:rPr>
      <w:drawing>
        <wp:inline distT="0" distB="0" distL="0" distR="0" wp14:anchorId="7BA8557D" wp14:editId="673FAB13">
          <wp:extent cx="3387600" cy="644400"/>
          <wp:effectExtent l="0" t="0" r="3810" b="3810"/>
          <wp:docPr id="30" name="그림 30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7" descr="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600" cy="64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0BA415" w14:textId="77777777" w:rsidR="00FE483B" w:rsidRPr="00F0416A" w:rsidRDefault="00FE483B" w:rsidP="00360384">
    <w:pPr>
      <w:pBdr>
        <w:bottom w:val="single" w:sz="24" w:space="1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61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900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napToGrid w:val="0"/>
      <w:textAlignment w:val="bottom"/>
      <w:rPr>
        <w:rFonts w:ascii="HY헤드라인M" w:eastAsia="HY헤드라인M"/>
        <w:sz w:val="36"/>
        <w:szCs w:val="36"/>
      </w:rPr>
    </w:pP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  <w:r>
      <w:rPr>
        <w:rFonts w:ascii="HY헤드라인M" w:eastAsia="HY헤드라인M"/>
        <w:sz w:val="36"/>
        <w:szCs w:val="36"/>
      </w:rPr>
      <w:tab/>
    </w:r>
  </w:p>
  <w:p w14:paraId="36A26B62" w14:textId="1408153E" w:rsidR="00FE483B" w:rsidRDefault="00FE483B" w:rsidP="00360384">
    <w:pPr>
      <w:pBdr>
        <w:bottom w:val="single" w:sz="24" w:space="1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napToGrid w:val="0"/>
      <w:jc w:val="right"/>
      <w:textAlignment w:val="bottom"/>
      <w:rPr>
        <w:rFonts w:ascii="맑은 고딕" w:eastAsia="맑은 고딕" w:hAnsi="맑은 고딕"/>
        <w:b/>
        <w:bCs/>
        <w:sz w:val="44"/>
        <w:szCs w:val="44"/>
      </w:rPr>
    </w:pPr>
    <w:r>
      <w:rPr>
        <w:rFonts w:ascii="맑은 고딕" w:eastAsia="맑은 고딕" w:hAnsi="맑은 고딕"/>
        <w:b/>
        <w:bCs/>
        <w:sz w:val="44"/>
        <w:szCs w:val="44"/>
      </w:rPr>
      <w:t>K-</w:t>
    </w:r>
    <w:r>
      <w:rPr>
        <w:rFonts w:ascii="맑은 고딕" w:eastAsia="맑은 고딕" w:hAnsi="맑은 고딕" w:hint="eastAsia"/>
        <w:b/>
        <w:bCs/>
        <w:sz w:val="44"/>
        <w:szCs w:val="44"/>
      </w:rPr>
      <w:t>디지털 핵심인재 양성 사업</w:t>
    </w:r>
  </w:p>
  <w:p w14:paraId="2BBAAE0E" w14:textId="716867A0" w:rsidR="00FE483B" w:rsidRPr="00C47FFB" w:rsidRDefault="00FE483B" w:rsidP="00360384">
    <w:pPr>
      <w:pBdr>
        <w:bottom w:val="single" w:sz="24" w:space="1" w:color="auto"/>
      </w:pBd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napToGrid w:val="0"/>
      <w:jc w:val="right"/>
      <w:textAlignment w:val="bottom"/>
      <w:rPr>
        <w:rFonts w:ascii="맑은 고딕" w:eastAsia="맑은 고딕" w:hAnsi="맑은 고딕"/>
        <w:b/>
        <w:color w:val="0000FF"/>
        <w:sz w:val="44"/>
        <w:szCs w:val="48"/>
      </w:rPr>
    </w:pPr>
    <w:r>
      <w:rPr>
        <w:rFonts w:ascii="맑은 고딕" w:eastAsia="맑은 고딕" w:hAnsi="맑은 고딕" w:hint="eastAsia"/>
        <w:b/>
        <w:sz w:val="44"/>
        <w:szCs w:val="48"/>
      </w:rPr>
      <w:t>클라우드 융합 최종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9EA1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2F11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0"/>
        <w:szCs w:val="2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A934C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515A3A"/>
    <w:multiLevelType w:val="hybridMultilevel"/>
    <w:tmpl w:val="8B327B96"/>
    <w:lvl w:ilvl="0" w:tplc="A978089E">
      <w:start w:val="1"/>
      <w:numFmt w:val="bullet"/>
      <w:pStyle w:val="2"/>
      <w:lvlText w:val=""/>
      <w:lvlJc w:val="left"/>
      <w:pPr>
        <w:tabs>
          <w:tab w:val="num" w:pos="927"/>
        </w:tabs>
        <w:ind w:left="510" w:firstLine="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A352CE"/>
    <w:multiLevelType w:val="hybridMultilevel"/>
    <w:tmpl w:val="63EE0FF8"/>
    <w:lvl w:ilvl="0" w:tplc="3C3AD192">
      <w:start w:val="202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615E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A38536D"/>
    <w:multiLevelType w:val="hybridMultilevel"/>
    <w:tmpl w:val="1DFE1D74"/>
    <w:lvl w:ilvl="0" w:tplc="75EE97B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0A4469"/>
    <w:multiLevelType w:val="hybridMultilevel"/>
    <w:tmpl w:val="883E1C72"/>
    <w:lvl w:ilvl="0" w:tplc="B260C0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697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21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A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6C4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0D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3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E3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6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80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EC569F2"/>
    <w:multiLevelType w:val="hybridMultilevel"/>
    <w:tmpl w:val="C5A27394"/>
    <w:lvl w:ilvl="0" w:tplc="CF629488">
      <w:start w:val="202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0E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57178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80679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A4B1D42"/>
    <w:multiLevelType w:val="hybridMultilevel"/>
    <w:tmpl w:val="A75010E8"/>
    <w:lvl w:ilvl="0" w:tplc="B260C08A">
      <w:start w:val="1"/>
      <w:numFmt w:val="bullet"/>
      <w:lvlText w:val="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14" w15:restartNumberingAfterBreak="0">
    <w:nsid w:val="4AD05592"/>
    <w:multiLevelType w:val="hybridMultilevel"/>
    <w:tmpl w:val="281876BC"/>
    <w:lvl w:ilvl="0" w:tplc="655AA2D4">
      <w:start w:val="2021"/>
      <w:numFmt w:val="bullet"/>
      <w:lvlText w:val="-"/>
      <w:lvlJc w:val="left"/>
      <w:pPr>
        <w:ind w:left="44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</w:abstractNum>
  <w:abstractNum w:abstractNumId="15" w15:restartNumberingAfterBreak="0">
    <w:nsid w:val="4D29678A"/>
    <w:multiLevelType w:val="hybridMultilevel"/>
    <w:tmpl w:val="345AE2F2"/>
    <w:lvl w:ilvl="0" w:tplc="A30813E6">
      <w:start w:val="1"/>
      <w:numFmt w:val="bullet"/>
      <w:lvlText w:val=""/>
      <w:lvlJc w:val="left"/>
      <w:pPr>
        <w:tabs>
          <w:tab w:val="num" w:pos="107"/>
        </w:tabs>
        <w:ind w:left="107" w:hanging="1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7A6D84"/>
    <w:multiLevelType w:val="hybridMultilevel"/>
    <w:tmpl w:val="A8E4B980"/>
    <w:lvl w:ilvl="0" w:tplc="AA983A20">
      <w:start w:val="1"/>
      <w:numFmt w:val="bullet"/>
      <w:pStyle w:val="3"/>
      <w:lvlText w:val="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1C1194"/>
    <w:multiLevelType w:val="hybridMultilevel"/>
    <w:tmpl w:val="4B0A166E"/>
    <w:lvl w:ilvl="0" w:tplc="35823B9C">
      <w:start w:val="1"/>
      <w:numFmt w:val="decimal"/>
      <w:lvlText w:val="%1)"/>
      <w:lvlJc w:val="left"/>
      <w:pPr>
        <w:tabs>
          <w:tab w:val="num" w:pos="757"/>
        </w:tabs>
        <w:ind w:left="737" w:hanging="340"/>
      </w:pPr>
      <w:rPr>
        <w:rFonts w:hint="eastAsia"/>
      </w:rPr>
    </w:lvl>
    <w:lvl w:ilvl="1" w:tplc="BDC47C1C">
      <w:start w:val="1"/>
      <w:numFmt w:val="bullet"/>
      <w:pStyle w:val="a0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2" w:tplc="CB087A94">
      <w:start w:val="1"/>
      <w:numFmt w:val="decimal"/>
      <w:lvlText w:val="%3)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F5753D1"/>
    <w:multiLevelType w:val="hybridMultilevel"/>
    <w:tmpl w:val="DA604A4C"/>
    <w:lvl w:ilvl="0" w:tplc="1A8257EE">
      <w:start w:val="7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9" w15:restartNumberingAfterBreak="0">
    <w:nsid w:val="64BC4609"/>
    <w:multiLevelType w:val="hybridMultilevel"/>
    <w:tmpl w:val="D45EC1A4"/>
    <w:lvl w:ilvl="0" w:tplc="327AEA58">
      <w:numFmt w:val="bullet"/>
      <w:lvlText w:val="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65327C9F"/>
    <w:multiLevelType w:val="hybridMultilevel"/>
    <w:tmpl w:val="13ACF848"/>
    <w:lvl w:ilvl="0" w:tplc="5A5CF64A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480EAF80">
      <w:start w:val="1"/>
      <w:numFmt w:val="bullet"/>
      <w:lvlText w:val="☞"/>
      <w:lvlJc w:val="left"/>
      <w:pPr>
        <w:tabs>
          <w:tab w:val="num" w:pos="1160"/>
        </w:tabs>
        <w:ind w:left="1140" w:hanging="340"/>
      </w:pPr>
      <w:rPr>
        <w:rFonts w:ascii="굴림" w:eastAsia="굴림" w:hAnsi="Wingdings" w:cs="Times New Roman" w:hint="eastAsia"/>
      </w:rPr>
    </w:lvl>
    <w:lvl w:ilvl="2" w:tplc="83C23868">
      <w:start w:val="3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굴림" w:eastAsia="굴림" w:hAnsi="굴림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E26F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DEC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FDB673C"/>
    <w:multiLevelType w:val="hybridMultilevel"/>
    <w:tmpl w:val="2766C154"/>
    <w:lvl w:ilvl="0" w:tplc="F83CA7CE">
      <w:start w:val="7"/>
      <w:numFmt w:val="bullet"/>
      <w:lvlText w:val="-"/>
      <w:lvlJc w:val="left"/>
      <w:pPr>
        <w:ind w:left="44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5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3"/>
  </w:num>
  <w:num w:numId="5">
    <w:abstractNumId w:val="16"/>
  </w:num>
  <w:num w:numId="6">
    <w:abstractNumId w:val="7"/>
  </w:num>
  <w:num w:numId="7">
    <w:abstractNumId w:val="15"/>
  </w:num>
  <w:num w:numId="8">
    <w:abstractNumId w:val="0"/>
  </w:num>
  <w:num w:numId="9">
    <w:abstractNumId w:val="1"/>
  </w:num>
  <w:num w:numId="10">
    <w:abstractNumId w:val="13"/>
  </w:num>
  <w:num w:numId="11">
    <w:abstractNumId w:val="19"/>
  </w:num>
  <w:num w:numId="12">
    <w:abstractNumId w:val="6"/>
  </w:num>
  <w:num w:numId="13">
    <w:abstractNumId w:val="23"/>
  </w:num>
  <w:num w:numId="14">
    <w:abstractNumId w:val="18"/>
  </w:num>
  <w:num w:numId="15">
    <w:abstractNumId w:val="14"/>
  </w:num>
  <w:num w:numId="16">
    <w:abstractNumId w:val="4"/>
  </w:num>
  <w:num w:numId="17">
    <w:abstractNumId w:val="9"/>
  </w:num>
  <w:num w:numId="18">
    <w:abstractNumId w:val="21"/>
  </w:num>
  <w:num w:numId="19">
    <w:abstractNumId w:val="10"/>
  </w:num>
  <w:num w:numId="20">
    <w:abstractNumId w:val="2"/>
  </w:num>
  <w:num w:numId="21">
    <w:abstractNumId w:val="5"/>
  </w:num>
  <w:num w:numId="22">
    <w:abstractNumId w:val="11"/>
  </w:num>
  <w:num w:numId="23">
    <w:abstractNumId w:val="22"/>
  </w:num>
  <w:num w:numId="24">
    <w:abstractNumId w:val="12"/>
  </w:num>
  <w:num w:numId="25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color="red">
      <v:fill color="white" on="f"/>
      <v:stroke color="red" weight="1.7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CE"/>
    <w:rsid w:val="00000D4D"/>
    <w:rsid w:val="00005C83"/>
    <w:rsid w:val="00005D56"/>
    <w:rsid w:val="00006C71"/>
    <w:rsid w:val="00007DFB"/>
    <w:rsid w:val="000103CF"/>
    <w:rsid w:val="000106B0"/>
    <w:rsid w:val="00010731"/>
    <w:rsid w:val="00010DEA"/>
    <w:rsid w:val="000136C5"/>
    <w:rsid w:val="00014537"/>
    <w:rsid w:val="00015CD1"/>
    <w:rsid w:val="00023AFE"/>
    <w:rsid w:val="00024589"/>
    <w:rsid w:val="00031B6F"/>
    <w:rsid w:val="000321BB"/>
    <w:rsid w:val="0003540A"/>
    <w:rsid w:val="000372F2"/>
    <w:rsid w:val="00037456"/>
    <w:rsid w:val="00040746"/>
    <w:rsid w:val="00040759"/>
    <w:rsid w:val="000412D9"/>
    <w:rsid w:val="00041D41"/>
    <w:rsid w:val="000425E5"/>
    <w:rsid w:val="00043188"/>
    <w:rsid w:val="00044F7D"/>
    <w:rsid w:val="00045DB2"/>
    <w:rsid w:val="00047091"/>
    <w:rsid w:val="000479E0"/>
    <w:rsid w:val="0005166B"/>
    <w:rsid w:val="00052869"/>
    <w:rsid w:val="00052F67"/>
    <w:rsid w:val="00053B9A"/>
    <w:rsid w:val="000544F6"/>
    <w:rsid w:val="000556EC"/>
    <w:rsid w:val="00055B60"/>
    <w:rsid w:val="00057719"/>
    <w:rsid w:val="00057EDC"/>
    <w:rsid w:val="00060026"/>
    <w:rsid w:val="000632F3"/>
    <w:rsid w:val="0006431E"/>
    <w:rsid w:val="00064E05"/>
    <w:rsid w:val="00064F13"/>
    <w:rsid w:val="0006663F"/>
    <w:rsid w:val="00072070"/>
    <w:rsid w:val="00072FCE"/>
    <w:rsid w:val="00073F4E"/>
    <w:rsid w:val="0007616E"/>
    <w:rsid w:val="0007772A"/>
    <w:rsid w:val="0008327E"/>
    <w:rsid w:val="0008400B"/>
    <w:rsid w:val="00084623"/>
    <w:rsid w:val="00086944"/>
    <w:rsid w:val="00091480"/>
    <w:rsid w:val="000915FF"/>
    <w:rsid w:val="00092338"/>
    <w:rsid w:val="00093666"/>
    <w:rsid w:val="000953DA"/>
    <w:rsid w:val="00095F0F"/>
    <w:rsid w:val="00096328"/>
    <w:rsid w:val="00097300"/>
    <w:rsid w:val="000A025E"/>
    <w:rsid w:val="000A0B58"/>
    <w:rsid w:val="000A1982"/>
    <w:rsid w:val="000A2495"/>
    <w:rsid w:val="000A2E75"/>
    <w:rsid w:val="000A4D3C"/>
    <w:rsid w:val="000B34B5"/>
    <w:rsid w:val="000B3C48"/>
    <w:rsid w:val="000B52BB"/>
    <w:rsid w:val="000B5461"/>
    <w:rsid w:val="000B61E6"/>
    <w:rsid w:val="000C1625"/>
    <w:rsid w:val="000C2A56"/>
    <w:rsid w:val="000C2C1B"/>
    <w:rsid w:val="000C3E03"/>
    <w:rsid w:val="000C4BDF"/>
    <w:rsid w:val="000C4FE0"/>
    <w:rsid w:val="000C5B5C"/>
    <w:rsid w:val="000C6945"/>
    <w:rsid w:val="000C7CA4"/>
    <w:rsid w:val="000C7D67"/>
    <w:rsid w:val="000D2C48"/>
    <w:rsid w:val="000D2DF9"/>
    <w:rsid w:val="000D414D"/>
    <w:rsid w:val="000D4892"/>
    <w:rsid w:val="000D48FF"/>
    <w:rsid w:val="000D4CB5"/>
    <w:rsid w:val="000D6162"/>
    <w:rsid w:val="000D6CA5"/>
    <w:rsid w:val="000E4595"/>
    <w:rsid w:val="000E5C1C"/>
    <w:rsid w:val="000E6ECD"/>
    <w:rsid w:val="000E73B4"/>
    <w:rsid w:val="000E7FB2"/>
    <w:rsid w:val="000F2562"/>
    <w:rsid w:val="000F378A"/>
    <w:rsid w:val="000F5633"/>
    <w:rsid w:val="000F6F1F"/>
    <w:rsid w:val="000F70AB"/>
    <w:rsid w:val="000F7BCF"/>
    <w:rsid w:val="00102896"/>
    <w:rsid w:val="00102C07"/>
    <w:rsid w:val="00104BDA"/>
    <w:rsid w:val="00105856"/>
    <w:rsid w:val="00106516"/>
    <w:rsid w:val="00106C5E"/>
    <w:rsid w:val="00106D1B"/>
    <w:rsid w:val="00107B24"/>
    <w:rsid w:val="001103BB"/>
    <w:rsid w:val="00111508"/>
    <w:rsid w:val="00112CFC"/>
    <w:rsid w:val="001133DD"/>
    <w:rsid w:val="0011365D"/>
    <w:rsid w:val="00120EC6"/>
    <w:rsid w:val="001213FE"/>
    <w:rsid w:val="00122CB2"/>
    <w:rsid w:val="00123368"/>
    <w:rsid w:val="001248E7"/>
    <w:rsid w:val="00124D53"/>
    <w:rsid w:val="001254E1"/>
    <w:rsid w:val="001318B7"/>
    <w:rsid w:val="00133978"/>
    <w:rsid w:val="00133A9E"/>
    <w:rsid w:val="00133AD7"/>
    <w:rsid w:val="0013466B"/>
    <w:rsid w:val="0013475A"/>
    <w:rsid w:val="00135CA8"/>
    <w:rsid w:val="001361A1"/>
    <w:rsid w:val="001365CD"/>
    <w:rsid w:val="00140632"/>
    <w:rsid w:val="00141A02"/>
    <w:rsid w:val="00141A4E"/>
    <w:rsid w:val="00141DE7"/>
    <w:rsid w:val="00143829"/>
    <w:rsid w:val="00143A28"/>
    <w:rsid w:val="00144BD8"/>
    <w:rsid w:val="00146254"/>
    <w:rsid w:val="00150796"/>
    <w:rsid w:val="00151639"/>
    <w:rsid w:val="00152BFD"/>
    <w:rsid w:val="0015468F"/>
    <w:rsid w:val="0015724C"/>
    <w:rsid w:val="001616DC"/>
    <w:rsid w:val="0016273C"/>
    <w:rsid w:val="00162F49"/>
    <w:rsid w:val="00172A02"/>
    <w:rsid w:val="00172FA7"/>
    <w:rsid w:val="0017398C"/>
    <w:rsid w:val="00173FB4"/>
    <w:rsid w:val="001779F0"/>
    <w:rsid w:val="00183632"/>
    <w:rsid w:val="00183ACD"/>
    <w:rsid w:val="0018424A"/>
    <w:rsid w:val="001859B1"/>
    <w:rsid w:val="00190BBD"/>
    <w:rsid w:val="00191A2E"/>
    <w:rsid w:val="001946F6"/>
    <w:rsid w:val="00194EF5"/>
    <w:rsid w:val="00195FE7"/>
    <w:rsid w:val="00197360"/>
    <w:rsid w:val="00197EF1"/>
    <w:rsid w:val="001A153A"/>
    <w:rsid w:val="001A408C"/>
    <w:rsid w:val="001A581A"/>
    <w:rsid w:val="001A5FC1"/>
    <w:rsid w:val="001A5FFA"/>
    <w:rsid w:val="001B0B45"/>
    <w:rsid w:val="001B0BC3"/>
    <w:rsid w:val="001B360B"/>
    <w:rsid w:val="001B5A8A"/>
    <w:rsid w:val="001B6426"/>
    <w:rsid w:val="001C503C"/>
    <w:rsid w:val="001C5641"/>
    <w:rsid w:val="001C61EB"/>
    <w:rsid w:val="001C68F4"/>
    <w:rsid w:val="001D0EB2"/>
    <w:rsid w:val="001D13FB"/>
    <w:rsid w:val="001D155A"/>
    <w:rsid w:val="001D1789"/>
    <w:rsid w:val="001D2C6F"/>
    <w:rsid w:val="001D6987"/>
    <w:rsid w:val="001D6DA9"/>
    <w:rsid w:val="001D7217"/>
    <w:rsid w:val="001E170B"/>
    <w:rsid w:val="001E1C84"/>
    <w:rsid w:val="001E2D04"/>
    <w:rsid w:val="001E4076"/>
    <w:rsid w:val="001E4665"/>
    <w:rsid w:val="001E5CEE"/>
    <w:rsid w:val="001E796C"/>
    <w:rsid w:val="001E79E4"/>
    <w:rsid w:val="001F2B06"/>
    <w:rsid w:val="001F34CD"/>
    <w:rsid w:val="001F5A28"/>
    <w:rsid w:val="001F6365"/>
    <w:rsid w:val="001F79DB"/>
    <w:rsid w:val="002039F1"/>
    <w:rsid w:val="00203FA1"/>
    <w:rsid w:val="00204E24"/>
    <w:rsid w:val="00204F3B"/>
    <w:rsid w:val="00207974"/>
    <w:rsid w:val="00213E0E"/>
    <w:rsid w:val="00214749"/>
    <w:rsid w:val="00214CBF"/>
    <w:rsid w:val="00216501"/>
    <w:rsid w:val="0021780B"/>
    <w:rsid w:val="002227BA"/>
    <w:rsid w:val="00222E02"/>
    <w:rsid w:val="002234C5"/>
    <w:rsid w:val="002241DC"/>
    <w:rsid w:val="0023161D"/>
    <w:rsid w:val="00231EF8"/>
    <w:rsid w:val="00232161"/>
    <w:rsid w:val="00232FF9"/>
    <w:rsid w:val="00235022"/>
    <w:rsid w:val="0023535D"/>
    <w:rsid w:val="00241CFC"/>
    <w:rsid w:val="00242B02"/>
    <w:rsid w:val="00244665"/>
    <w:rsid w:val="0024586F"/>
    <w:rsid w:val="00246A2F"/>
    <w:rsid w:val="0025022B"/>
    <w:rsid w:val="00251DF4"/>
    <w:rsid w:val="00252DEC"/>
    <w:rsid w:val="00253641"/>
    <w:rsid w:val="0025406C"/>
    <w:rsid w:val="002562AC"/>
    <w:rsid w:val="002569AB"/>
    <w:rsid w:val="00256E76"/>
    <w:rsid w:val="00260A22"/>
    <w:rsid w:val="00264A8A"/>
    <w:rsid w:val="00264ACD"/>
    <w:rsid w:val="00264F55"/>
    <w:rsid w:val="00265C76"/>
    <w:rsid w:val="002677DB"/>
    <w:rsid w:val="00272D70"/>
    <w:rsid w:val="002730AC"/>
    <w:rsid w:val="002739EA"/>
    <w:rsid w:val="00273CBC"/>
    <w:rsid w:val="002749BD"/>
    <w:rsid w:val="00280537"/>
    <w:rsid w:val="00280B19"/>
    <w:rsid w:val="00280B85"/>
    <w:rsid w:val="00283CC4"/>
    <w:rsid w:val="00286153"/>
    <w:rsid w:val="00286E1C"/>
    <w:rsid w:val="00287B86"/>
    <w:rsid w:val="0029454F"/>
    <w:rsid w:val="002A11E0"/>
    <w:rsid w:val="002A49D3"/>
    <w:rsid w:val="002B1717"/>
    <w:rsid w:val="002B20DC"/>
    <w:rsid w:val="002B435A"/>
    <w:rsid w:val="002B4517"/>
    <w:rsid w:val="002B5505"/>
    <w:rsid w:val="002B6307"/>
    <w:rsid w:val="002B68FB"/>
    <w:rsid w:val="002B7219"/>
    <w:rsid w:val="002C2178"/>
    <w:rsid w:val="002C2CEC"/>
    <w:rsid w:val="002C2FAA"/>
    <w:rsid w:val="002C53E6"/>
    <w:rsid w:val="002C6D64"/>
    <w:rsid w:val="002C74D9"/>
    <w:rsid w:val="002D1F2E"/>
    <w:rsid w:val="002D4AE0"/>
    <w:rsid w:val="002D6395"/>
    <w:rsid w:val="002E2E30"/>
    <w:rsid w:val="002E371F"/>
    <w:rsid w:val="002E502E"/>
    <w:rsid w:val="002E633A"/>
    <w:rsid w:val="002E65D6"/>
    <w:rsid w:val="002E687A"/>
    <w:rsid w:val="002F1333"/>
    <w:rsid w:val="002F17A6"/>
    <w:rsid w:val="002F3BAC"/>
    <w:rsid w:val="002F5492"/>
    <w:rsid w:val="002F60EC"/>
    <w:rsid w:val="002F6FF6"/>
    <w:rsid w:val="002F7BEE"/>
    <w:rsid w:val="003010F8"/>
    <w:rsid w:val="0030127E"/>
    <w:rsid w:val="00301D50"/>
    <w:rsid w:val="00301DF6"/>
    <w:rsid w:val="003021F9"/>
    <w:rsid w:val="003022BB"/>
    <w:rsid w:val="00302809"/>
    <w:rsid w:val="00302A73"/>
    <w:rsid w:val="00303429"/>
    <w:rsid w:val="00306597"/>
    <w:rsid w:val="003073D2"/>
    <w:rsid w:val="003117A9"/>
    <w:rsid w:val="00315C71"/>
    <w:rsid w:val="00315D02"/>
    <w:rsid w:val="00316728"/>
    <w:rsid w:val="0032053C"/>
    <w:rsid w:val="00320FD2"/>
    <w:rsid w:val="00322B8C"/>
    <w:rsid w:val="00323F85"/>
    <w:rsid w:val="00324191"/>
    <w:rsid w:val="003258A2"/>
    <w:rsid w:val="00326163"/>
    <w:rsid w:val="00331A2F"/>
    <w:rsid w:val="003324C1"/>
    <w:rsid w:val="00332F5E"/>
    <w:rsid w:val="003345F1"/>
    <w:rsid w:val="003356EF"/>
    <w:rsid w:val="00336145"/>
    <w:rsid w:val="00336E88"/>
    <w:rsid w:val="003378BC"/>
    <w:rsid w:val="00341D93"/>
    <w:rsid w:val="00346F55"/>
    <w:rsid w:val="00347817"/>
    <w:rsid w:val="0035198E"/>
    <w:rsid w:val="00351F76"/>
    <w:rsid w:val="0035243E"/>
    <w:rsid w:val="00360384"/>
    <w:rsid w:val="00361BA1"/>
    <w:rsid w:val="00362454"/>
    <w:rsid w:val="00364684"/>
    <w:rsid w:val="003674FD"/>
    <w:rsid w:val="00367781"/>
    <w:rsid w:val="00370061"/>
    <w:rsid w:val="003736AC"/>
    <w:rsid w:val="00375347"/>
    <w:rsid w:val="00377354"/>
    <w:rsid w:val="00377BA8"/>
    <w:rsid w:val="003800B5"/>
    <w:rsid w:val="003805C0"/>
    <w:rsid w:val="003827EA"/>
    <w:rsid w:val="003839C7"/>
    <w:rsid w:val="00383E01"/>
    <w:rsid w:val="00385454"/>
    <w:rsid w:val="003936DF"/>
    <w:rsid w:val="003951C4"/>
    <w:rsid w:val="00395636"/>
    <w:rsid w:val="003959F2"/>
    <w:rsid w:val="003A1034"/>
    <w:rsid w:val="003A1609"/>
    <w:rsid w:val="003A2CDC"/>
    <w:rsid w:val="003A3210"/>
    <w:rsid w:val="003A4C0B"/>
    <w:rsid w:val="003A52DC"/>
    <w:rsid w:val="003A6B93"/>
    <w:rsid w:val="003B1FBD"/>
    <w:rsid w:val="003B428A"/>
    <w:rsid w:val="003B4468"/>
    <w:rsid w:val="003B7011"/>
    <w:rsid w:val="003C34A5"/>
    <w:rsid w:val="003C35F2"/>
    <w:rsid w:val="003C41CD"/>
    <w:rsid w:val="003C4DE5"/>
    <w:rsid w:val="003C77DF"/>
    <w:rsid w:val="003D1740"/>
    <w:rsid w:val="003D44B4"/>
    <w:rsid w:val="003D4701"/>
    <w:rsid w:val="003D52B7"/>
    <w:rsid w:val="003D68C9"/>
    <w:rsid w:val="003D6B68"/>
    <w:rsid w:val="003D7122"/>
    <w:rsid w:val="003E0709"/>
    <w:rsid w:val="003E22C9"/>
    <w:rsid w:val="003E56D7"/>
    <w:rsid w:val="003E6634"/>
    <w:rsid w:val="003F02DF"/>
    <w:rsid w:val="003F267A"/>
    <w:rsid w:val="003F38A9"/>
    <w:rsid w:val="003F3FFC"/>
    <w:rsid w:val="003F4772"/>
    <w:rsid w:val="003F5023"/>
    <w:rsid w:val="003F5B9B"/>
    <w:rsid w:val="003F6ADE"/>
    <w:rsid w:val="003F7414"/>
    <w:rsid w:val="003F7D06"/>
    <w:rsid w:val="00400848"/>
    <w:rsid w:val="00402A51"/>
    <w:rsid w:val="0040307A"/>
    <w:rsid w:val="004052E4"/>
    <w:rsid w:val="00405B4B"/>
    <w:rsid w:val="00406E69"/>
    <w:rsid w:val="004072AF"/>
    <w:rsid w:val="00410D86"/>
    <w:rsid w:val="0041190E"/>
    <w:rsid w:val="004130F7"/>
    <w:rsid w:val="0041634E"/>
    <w:rsid w:val="00422A62"/>
    <w:rsid w:val="00424B71"/>
    <w:rsid w:val="00424FD6"/>
    <w:rsid w:val="00432D84"/>
    <w:rsid w:val="004346C5"/>
    <w:rsid w:val="00434919"/>
    <w:rsid w:val="00435F57"/>
    <w:rsid w:val="004369D6"/>
    <w:rsid w:val="00444C36"/>
    <w:rsid w:val="00444F26"/>
    <w:rsid w:val="00445581"/>
    <w:rsid w:val="004470AF"/>
    <w:rsid w:val="00447591"/>
    <w:rsid w:val="00451320"/>
    <w:rsid w:val="004513B5"/>
    <w:rsid w:val="0045329C"/>
    <w:rsid w:val="00453335"/>
    <w:rsid w:val="00454D20"/>
    <w:rsid w:val="00454FD4"/>
    <w:rsid w:val="00456773"/>
    <w:rsid w:val="0046171C"/>
    <w:rsid w:val="004631B1"/>
    <w:rsid w:val="0046618B"/>
    <w:rsid w:val="0046673B"/>
    <w:rsid w:val="004721A1"/>
    <w:rsid w:val="0047396C"/>
    <w:rsid w:val="00473E18"/>
    <w:rsid w:val="00476485"/>
    <w:rsid w:val="00476847"/>
    <w:rsid w:val="0048060B"/>
    <w:rsid w:val="00480D11"/>
    <w:rsid w:val="00481072"/>
    <w:rsid w:val="0048367C"/>
    <w:rsid w:val="004845E6"/>
    <w:rsid w:val="00485DB1"/>
    <w:rsid w:val="00486638"/>
    <w:rsid w:val="00490481"/>
    <w:rsid w:val="0049179C"/>
    <w:rsid w:val="00491B21"/>
    <w:rsid w:val="004957A3"/>
    <w:rsid w:val="00497B87"/>
    <w:rsid w:val="004A0F06"/>
    <w:rsid w:val="004A28FA"/>
    <w:rsid w:val="004A291A"/>
    <w:rsid w:val="004A3CD5"/>
    <w:rsid w:val="004A3E3F"/>
    <w:rsid w:val="004A4CE1"/>
    <w:rsid w:val="004A4E01"/>
    <w:rsid w:val="004A5AAB"/>
    <w:rsid w:val="004B007E"/>
    <w:rsid w:val="004B4230"/>
    <w:rsid w:val="004B59E7"/>
    <w:rsid w:val="004B6304"/>
    <w:rsid w:val="004B7E5C"/>
    <w:rsid w:val="004C0386"/>
    <w:rsid w:val="004C49A2"/>
    <w:rsid w:val="004C4AFE"/>
    <w:rsid w:val="004C711E"/>
    <w:rsid w:val="004C795C"/>
    <w:rsid w:val="004D036C"/>
    <w:rsid w:val="004D2A5A"/>
    <w:rsid w:val="004D2DA0"/>
    <w:rsid w:val="004D3406"/>
    <w:rsid w:val="004D3F15"/>
    <w:rsid w:val="004D49C7"/>
    <w:rsid w:val="004D5853"/>
    <w:rsid w:val="004D58AA"/>
    <w:rsid w:val="004D62CC"/>
    <w:rsid w:val="004D62EB"/>
    <w:rsid w:val="004D73EA"/>
    <w:rsid w:val="004E27B4"/>
    <w:rsid w:val="004E51AD"/>
    <w:rsid w:val="004E66CA"/>
    <w:rsid w:val="004E6BE7"/>
    <w:rsid w:val="004E6CF5"/>
    <w:rsid w:val="004E714C"/>
    <w:rsid w:val="004F0356"/>
    <w:rsid w:val="004F2772"/>
    <w:rsid w:val="004F3FF3"/>
    <w:rsid w:val="004F4146"/>
    <w:rsid w:val="004F7043"/>
    <w:rsid w:val="00505483"/>
    <w:rsid w:val="00507714"/>
    <w:rsid w:val="00510D0B"/>
    <w:rsid w:val="00510DE2"/>
    <w:rsid w:val="00515AFE"/>
    <w:rsid w:val="00516071"/>
    <w:rsid w:val="00517C33"/>
    <w:rsid w:val="0052031F"/>
    <w:rsid w:val="0052242F"/>
    <w:rsid w:val="0052316F"/>
    <w:rsid w:val="00525012"/>
    <w:rsid w:val="00526CF6"/>
    <w:rsid w:val="005271F1"/>
    <w:rsid w:val="005301FD"/>
    <w:rsid w:val="00531B51"/>
    <w:rsid w:val="00534D68"/>
    <w:rsid w:val="00536499"/>
    <w:rsid w:val="00537CEE"/>
    <w:rsid w:val="00542713"/>
    <w:rsid w:val="00546362"/>
    <w:rsid w:val="00546AD3"/>
    <w:rsid w:val="005472C9"/>
    <w:rsid w:val="0054786B"/>
    <w:rsid w:val="005503EF"/>
    <w:rsid w:val="00550CCE"/>
    <w:rsid w:val="00552EB5"/>
    <w:rsid w:val="0055381D"/>
    <w:rsid w:val="0055391C"/>
    <w:rsid w:val="0055427D"/>
    <w:rsid w:val="00555B13"/>
    <w:rsid w:val="0055695C"/>
    <w:rsid w:val="00557441"/>
    <w:rsid w:val="00557DC8"/>
    <w:rsid w:val="00560700"/>
    <w:rsid w:val="00562CD4"/>
    <w:rsid w:val="00563C7E"/>
    <w:rsid w:val="0056611E"/>
    <w:rsid w:val="00567B17"/>
    <w:rsid w:val="005706F0"/>
    <w:rsid w:val="00575B2D"/>
    <w:rsid w:val="00576FFD"/>
    <w:rsid w:val="00580050"/>
    <w:rsid w:val="00580D4D"/>
    <w:rsid w:val="00582983"/>
    <w:rsid w:val="005853C2"/>
    <w:rsid w:val="00585591"/>
    <w:rsid w:val="00585639"/>
    <w:rsid w:val="005877A9"/>
    <w:rsid w:val="00587C4E"/>
    <w:rsid w:val="00591B3D"/>
    <w:rsid w:val="00594600"/>
    <w:rsid w:val="005950B5"/>
    <w:rsid w:val="0059630D"/>
    <w:rsid w:val="00596369"/>
    <w:rsid w:val="00596885"/>
    <w:rsid w:val="00596E3F"/>
    <w:rsid w:val="005974C4"/>
    <w:rsid w:val="005A0190"/>
    <w:rsid w:val="005A0222"/>
    <w:rsid w:val="005A0469"/>
    <w:rsid w:val="005A0800"/>
    <w:rsid w:val="005A32C9"/>
    <w:rsid w:val="005A63F5"/>
    <w:rsid w:val="005A73E9"/>
    <w:rsid w:val="005A7A44"/>
    <w:rsid w:val="005A7B04"/>
    <w:rsid w:val="005B11B5"/>
    <w:rsid w:val="005B25D6"/>
    <w:rsid w:val="005B2AC7"/>
    <w:rsid w:val="005B417F"/>
    <w:rsid w:val="005B5523"/>
    <w:rsid w:val="005B730F"/>
    <w:rsid w:val="005B79FC"/>
    <w:rsid w:val="005B7C6F"/>
    <w:rsid w:val="005C239B"/>
    <w:rsid w:val="005C4059"/>
    <w:rsid w:val="005C45A9"/>
    <w:rsid w:val="005C6105"/>
    <w:rsid w:val="005C79AE"/>
    <w:rsid w:val="005C7C02"/>
    <w:rsid w:val="005D1AFB"/>
    <w:rsid w:val="005D1E51"/>
    <w:rsid w:val="005D3800"/>
    <w:rsid w:val="005E061B"/>
    <w:rsid w:val="005E079A"/>
    <w:rsid w:val="005E10D7"/>
    <w:rsid w:val="005E1565"/>
    <w:rsid w:val="005E248F"/>
    <w:rsid w:val="005E3B88"/>
    <w:rsid w:val="005E5637"/>
    <w:rsid w:val="005E5B01"/>
    <w:rsid w:val="005E7FCD"/>
    <w:rsid w:val="005F1945"/>
    <w:rsid w:val="005F3125"/>
    <w:rsid w:val="0060080D"/>
    <w:rsid w:val="00604E6B"/>
    <w:rsid w:val="00605D7B"/>
    <w:rsid w:val="006079E7"/>
    <w:rsid w:val="0061133F"/>
    <w:rsid w:val="0061432C"/>
    <w:rsid w:val="00616B8F"/>
    <w:rsid w:val="0061744B"/>
    <w:rsid w:val="006204DF"/>
    <w:rsid w:val="00622D84"/>
    <w:rsid w:val="0062736B"/>
    <w:rsid w:val="006321F4"/>
    <w:rsid w:val="00637788"/>
    <w:rsid w:val="0064184D"/>
    <w:rsid w:val="0064193C"/>
    <w:rsid w:val="00641E12"/>
    <w:rsid w:val="00642F6F"/>
    <w:rsid w:val="00646597"/>
    <w:rsid w:val="00646C69"/>
    <w:rsid w:val="006501A4"/>
    <w:rsid w:val="0065376F"/>
    <w:rsid w:val="00653CFD"/>
    <w:rsid w:val="0065420B"/>
    <w:rsid w:val="00661845"/>
    <w:rsid w:val="006679FA"/>
    <w:rsid w:val="006707E6"/>
    <w:rsid w:val="00671440"/>
    <w:rsid w:val="00672083"/>
    <w:rsid w:val="00672A5D"/>
    <w:rsid w:val="00673ED3"/>
    <w:rsid w:val="0067569D"/>
    <w:rsid w:val="00676A7E"/>
    <w:rsid w:val="006775C9"/>
    <w:rsid w:val="006807B6"/>
    <w:rsid w:val="00680A8B"/>
    <w:rsid w:val="00681B24"/>
    <w:rsid w:val="00682EEF"/>
    <w:rsid w:val="0068331C"/>
    <w:rsid w:val="00683AB0"/>
    <w:rsid w:val="00683E8F"/>
    <w:rsid w:val="006856F9"/>
    <w:rsid w:val="00687B63"/>
    <w:rsid w:val="00690CF2"/>
    <w:rsid w:val="00692938"/>
    <w:rsid w:val="00692C23"/>
    <w:rsid w:val="00693307"/>
    <w:rsid w:val="006934B2"/>
    <w:rsid w:val="00694AEC"/>
    <w:rsid w:val="006A04A6"/>
    <w:rsid w:val="006A069B"/>
    <w:rsid w:val="006A1146"/>
    <w:rsid w:val="006A2F67"/>
    <w:rsid w:val="006A35A0"/>
    <w:rsid w:val="006A3D3A"/>
    <w:rsid w:val="006A53CC"/>
    <w:rsid w:val="006A70D6"/>
    <w:rsid w:val="006A71B8"/>
    <w:rsid w:val="006A7605"/>
    <w:rsid w:val="006A7A58"/>
    <w:rsid w:val="006B256F"/>
    <w:rsid w:val="006B2F2C"/>
    <w:rsid w:val="006B518D"/>
    <w:rsid w:val="006B5D3C"/>
    <w:rsid w:val="006B75EC"/>
    <w:rsid w:val="006B7CA8"/>
    <w:rsid w:val="006C00C0"/>
    <w:rsid w:val="006C1A1F"/>
    <w:rsid w:val="006C2175"/>
    <w:rsid w:val="006C26EC"/>
    <w:rsid w:val="006C7D4A"/>
    <w:rsid w:val="006D1F01"/>
    <w:rsid w:val="006D24EB"/>
    <w:rsid w:val="006D543F"/>
    <w:rsid w:val="006D69F1"/>
    <w:rsid w:val="006E0C4F"/>
    <w:rsid w:val="006E1157"/>
    <w:rsid w:val="006E333C"/>
    <w:rsid w:val="006E3D9B"/>
    <w:rsid w:val="006E6059"/>
    <w:rsid w:val="006F16F0"/>
    <w:rsid w:val="006F4608"/>
    <w:rsid w:val="006F4CFC"/>
    <w:rsid w:val="006F4D4A"/>
    <w:rsid w:val="007007C2"/>
    <w:rsid w:val="007021AC"/>
    <w:rsid w:val="0070353C"/>
    <w:rsid w:val="00705575"/>
    <w:rsid w:val="00705DD6"/>
    <w:rsid w:val="00707E62"/>
    <w:rsid w:val="00710B9F"/>
    <w:rsid w:val="0071315B"/>
    <w:rsid w:val="00713D50"/>
    <w:rsid w:val="00716BD6"/>
    <w:rsid w:val="00717C39"/>
    <w:rsid w:val="007223A9"/>
    <w:rsid w:val="007237EE"/>
    <w:rsid w:val="00723F27"/>
    <w:rsid w:val="00724275"/>
    <w:rsid w:val="00725E6E"/>
    <w:rsid w:val="0072753D"/>
    <w:rsid w:val="00727E5D"/>
    <w:rsid w:val="007346F2"/>
    <w:rsid w:val="007349E1"/>
    <w:rsid w:val="007352DF"/>
    <w:rsid w:val="00737309"/>
    <w:rsid w:val="007425C9"/>
    <w:rsid w:val="007426D6"/>
    <w:rsid w:val="0074287C"/>
    <w:rsid w:val="00743F2F"/>
    <w:rsid w:val="00744794"/>
    <w:rsid w:val="007455AA"/>
    <w:rsid w:val="00746301"/>
    <w:rsid w:val="007509E6"/>
    <w:rsid w:val="00752C05"/>
    <w:rsid w:val="00753EAB"/>
    <w:rsid w:val="0075411A"/>
    <w:rsid w:val="00754C5C"/>
    <w:rsid w:val="00757010"/>
    <w:rsid w:val="00760041"/>
    <w:rsid w:val="0076110D"/>
    <w:rsid w:val="0076207A"/>
    <w:rsid w:val="00762D34"/>
    <w:rsid w:val="0076352B"/>
    <w:rsid w:val="00763B80"/>
    <w:rsid w:val="00764E84"/>
    <w:rsid w:val="00764F9E"/>
    <w:rsid w:val="00765690"/>
    <w:rsid w:val="00766667"/>
    <w:rsid w:val="00766C94"/>
    <w:rsid w:val="007700EF"/>
    <w:rsid w:val="007705F5"/>
    <w:rsid w:val="007746B7"/>
    <w:rsid w:val="00775A5C"/>
    <w:rsid w:val="00775ED2"/>
    <w:rsid w:val="00776EEF"/>
    <w:rsid w:val="0078099F"/>
    <w:rsid w:val="00782606"/>
    <w:rsid w:val="00782676"/>
    <w:rsid w:val="00782E26"/>
    <w:rsid w:val="00784E49"/>
    <w:rsid w:val="007851C7"/>
    <w:rsid w:val="0078731B"/>
    <w:rsid w:val="00787F03"/>
    <w:rsid w:val="00791C4F"/>
    <w:rsid w:val="007921A4"/>
    <w:rsid w:val="0079220D"/>
    <w:rsid w:val="00793BC8"/>
    <w:rsid w:val="00793D73"/>
    <w:rsid w:val="00794BEF"/>
    <w:rsid w:val="007A02BC"/>
    <w:rsid w:val="007A09D8"/>
    <w:rsid w:val="007A145C"/>
    <w:rsid w:val="007A4976"/>
    <w:rsid w:val="007A7091"/>
    <w:rsid w:val="007A7644"/>
    <w:rsid w:val="007B0EC3"/>
    <w:rsid w:val="007B10E8"/>
    <w:rsid w:val="007B1A9C"/>
    <w:rsid w:val="007B5745"/>
    <w:rsid w:val="007B7A9F"/>
    <w:rsid w:val="007C0ADC"/>
    <w:rsid w:val="007C1222"/>
    <w:rsid w:val="007C287E"/>
    <w:rsid w:val="007C48F6"/>
    <w:rsid w:val="007C48FB"/>
    <w:rsid w:val="007C5FC3"/>
    <w:rsid w:val="007D0D4E"/>
    <w:rsid w:val="007D16B8"/>
    <w:rsid w:val="007D21BE"/>
    <w:rsid w:val="007D6158"/>
    <w:rsid w:val="007D69FA"/>
    <w:rsid w:val="007D6B61"/>
    <w:rsid w:val="007D6BC6"/>
    <w:rsid w:val="007D7CF6"/>
    <w:rsid w:val="007D7E20"/>
    <w:rsid w:val="007E02CF"/>
    <w:rsid w:val="007E140D"/>
    <w:rsid w:val="007E2607"/>
    <w:rsid w:val="007E3FF5"/>
    <w:rsid w:val="007E4244"/>
    <w:rsid w:val="007E5409"/>
    <w:rsid w:val="007E577F"/>
    <w:rsid w:val="007E5E1A"/>
    <w:rsid w:val="007E6985"/>
    <w:rsid w:val="007F07F0"/>
    <w:rsid w:val="007F2B9D"/>
    <w:rsid w:val="007F2F2F"/>
    <w:rsid w:val="0080114B"/>
    <w:rsid w:val="00801C5F"/>
    <w:rsid w:val="00804D07"/>
    <w:rsid w:val="0080675F"/>
    <w:rsid w:val="00806977"/>
    <w:rsid w:val="00807399"/>
    <w:rsid w:val="008075E7"/>
    <w:rsid w:val="008103F2"/>
    <w:rsid w:val="00811CB5"/>
    <w:rsid w:val="00813C42"/>
    <w:rsid w:val="00813E7B"/>
    <w:rsid w:val="00814CD2"/>
    <w:rsid w:val="00815503"/>
    <w:rsid w:val="008158CF"/>
    <w:rsid w:val="00815C4D"/>
    <w:rsid w:val="00815D54"/>
    <w:rsid w:val="008177D8"/>
    <w:rsid w:val="00820458"/>
    <w:rsid w:val="00820DB8"/>
    <w:rsid w:val="008254B2"/>
    <w:rsid w:val="008261C2"/>
    <w:rsid w:val="00827795"/>
    <w:rsid w:val="00831944"/>
    <w:rsid w:val="008338D5"/>
    <w:rsid w:val="00835D67"/>
    <w:rsid w:val="00836071"/>
    <w:rsid w:val="00842583"/>
    <w:rsid w:val="00843741"/>
    <w:rsid w:val="00844B20"/>
    <w:rsid w:val="00846096"/>
    <w:rsid w:val="008466C6"/>
    <w:rsid w:val="008512AF"/>
    <w:rsid w:val="00851A54"/>
    <w:rsid w:val="00852AFB"/>
    <w:rsid w:val="0085619A"/>
    <w:rsid w:val="00857207"/>
    <w:rsid w:val="00862F26"/>
    <w:rsid w:val="00864708"/>
    <w:rsid w:val="0086495A"/>
    <w:rsid w:val="0087126E"/>
    <w:rsid w:val="008727D6"/>
    <w:rsid w:val="00872C91"/>
    <w:rsid w:val="008738C1"/>
    <w:rsid w:val="00873EE3"/>
    <w:rsid w:val="00874D39"/>
    <w:rsid w:val="00876914"/>
    <w:rsid w:val="00881335"/>
    <w:rsid w:val="0088241A"/>
    <w:rsid w:val="008828D9"/>
    <w:rsid w:val="008835F3"/>
    <w:rsid w:val="00884A63"/>
    <w:rsid w:val="00884D16"/>
    <w:rsid w:val="008874F9"/>
    <w:rsid w:val="00891D0D"/>
    <w:rsid w:val="008930A8"/>
    <w:rsid w:val="00893512"/>
    <w:rsid w:val="0089647D"/>
    <w:rsid w:val="00896623"/>
    <w:rsid w:val="0089754A"/>
    <w:rsid w:val="00897609"/>
    <w:rsid w:val="008A0B91"/>
    <w:rsid w:val="008A14D9"/>
    <w:rsid w:val="008A2119"/>
    <w:rsid w:val="008A2E33"/>
    <w:rsid w:val="008A333C"/>
    <w:rsid w:val="008A39FE"/>
    <w:rsid w:val="008A44F7"/>
    <w:rsid w:val="008A4858"/>
    <w:rsid w:val="008A494A"/>
    <w:rsid w:val="008B0E84"/>
    <w:rsid w:val="008B2A64"/>
    <w:rsid w:val="008B4EA8"/>
    <w:rsid w:val="008B4FDB"/>
    <w:rsid w:val="008B52E3"/>
    <w:rsid w:val="008B5E8B"/>
    <w:rsid w:val="008B6C72"/>
    <w:rsid w:val="008B6E8A"/>
    <w:rsid w:val="008C063F"/>
    <w:rsid w:val="008C4F56"/>
    <w:rsid w:val="008D09FF"/>
    <w:rsid w:val="008D1979"/>
    <w:rsid w:val="008D2F48"/>
    <w:rsid w:val="008D3C05"/>
    <w:rsid w:val="008D4435"/>
    <w:rsid w:val="008D445A"/>
    <w:rsid w:val="008D4D2A"/>
    <w:rsid w:val="008D71EF"/>
    <w:rsid w:val="008D79E6"/>
    <w:rsid w:val="008D7B20"/>
    <w:rsid w:val="008D7DC2"/>
    <w:rsid w:val="008E044C"/>
    <w:rsid w:val="008E1122"/>
    <w:rsid w:val="008E11FA"/>
    <w:rsid w:val="008E20D1"/>
    <w:rsid w:val="008E2B85"/>
    <w:rsid w:val="008E435B"/>
    <w:rsid w:val="008E538C"/>
    <w:rsid w:val="008E590D"/>
    <w:rsid w:val="008E59BC"/>
    <w:rsid w:val="008E5E63"/>
    <w:rsid w:val="008F0B7A"/>
    <w:rsid w:val="008F0D4A"/>
    <w:rsid w:val="008F0EB5"/>
    <w:rsid w:val="008F0EB9"/>
    <w:rsid w:val="008F2192"/>
    <w:rsid w:val="008F49AF"/>
    <w:rsid w:val="008F77A5"/>
    <w:rsid w:val="008F7C13"/>
    <w:rsid w:val="0090012A"/>
    <w:rsid w:val="00901EF3"/>
    <w:rsid w:val="00902FAC"/>
    <w:rsid w:val="00903164"/>
    <w:rsid w:val="00905AFF"/>
    <w:rsid w:val="00906EE7"/>
    <w:rsid w:val="00907B1A"/>
    <w:rsid w:val="0091213F"/>
    <w:rsid w:val="00916217"/>
    <w:rsid w:val="009175FD"/>
    <w:rsid w:val="009202E0"/>
    <w:rsid w:val="00922375"/>
    <w:rsid w:val="0092360E"/>
    <w:rsid w:val="00925DC2"/>
    <w:rsid w:val="0092615D"/>
    <w:rsid w:val="00931F8E"/>
    <w:rsid w:val="00931FE0"/>
    <w:rsid w:val="009357D6"/>
    <w:rsid w:val="00941D21"/>
    <w:rsid w:val="00941E5F"/>
    <w:rsid w:val="009428BB"/>
    <w:rsid w:val="00944574"/>
    <w:rsid w:val="0094574E"/>
    <w:rsid w:val="00945FBC"/>
    <w:rsid w:val="009461B5"/>
    <w:rsid w:val="00951133"/>
    <w:rsid w:val="009540DB"/>
    <w:rsid w:val="00954B9D"/>
    <w:rsid w:val="009556D8"/>
    <w:rsid w:val="0095570C"/>
    <w:rsid w:val="00956643"/>
    <w:rsid w:val="00963B45"/>
    <w:rsid w:val="00963CDD"/>
    <w:rsid w:val="00967848"/>
    <w:rsid w:val="0096795D"/>
    <w:rsid w:val="009700ED"/>
    <w:rsid w:val="009711DC"/>
    <w:rsid w:val="009716C9"/>
    <w:rsid w:val="00971E63"/>
    <w:rsid w:val="00972A68"/>
    <w:rsid w:val="00974E7D"/>
    <w:rsid w:val="0097521C"/>
    <w:rsid w:val="00975429"/>
    <w:rsid w:val="00975E4B"/>
    <w:rsid w:val="009779BE"/>
    <w:rsid w:val="0098571F"/>
    <w:rsid w:val="009863F5"/>
    <w:rsid w:val="0098714E"/>
    <w:rsid w:val="00987B86"/>
    <w:rsid w:val="00990307"/>
    <w:rsid w:val="009941F4"/>
    <w:rsid w:val="009955DE"/>
    <w:rsid w:val="00996FF0"/>
    <w:rsid w:val="00997257"/>
    <w:rsid w:val="009A0987"/>
    <w:rsid w:val="009A3AAE"/>
    <w:rsid w:val="009A3D05"/>
    <w:rsid w:val="009A5C8A"/>
    <w:rsid w:val="009A76F8"/>
    <w:rsid w:val="009B0CF8"/>
    <w:rsid w:val="009B11B9"/>
    <w:rsid w:val="009B189C"/>
    <w:rsid w:val="009B1F0F"/>
    <w:rsid w:val="009B615C"/>
    <w:rsid w:val="009B7000"/>
    <w:rsid w:val="009C31F2"/>
    <w:rsid w:val="009C354D"/>
    <w:rsid w:val="009C44C7"/>
    <w:rsid w:val="009C46CE"/>
    <w:rsid w:val="009C5702"/>
    <w:rsid w:val="009C678A"/>
    <w:rsid w:val="009C7408"/>
    <w:rsid w:val="009D069E"/>
    <w:rsid w:val="009D11DF"/>
    <w:rsid w:val="009D2D40"/>
    <w:rsid w:val="009D2EF3"/>
    <w:rsid w:val="009D4CA3"/>
    <w:rsid w:val="009D5615"/>
    <w:rsid w:val="009D5C6D"/>
    <w:rsid w:val="009D5D59"/>
    <w:rsid w:val="009E05AB"/>
    <w:rsid w:val="009E1DDD"/>
    <w:rsid w:val="009E1E26"/>
    <w:rsid w:val="009E2F12"/>
    <w:rsid w:val="009E329F"/>
    <w:rsid w:val="009E3B84"/>
    <w:rsid w:val="009E4E84"/>
    <w:rsid w:val="009E7D38"/>
    <w:rsid w:val="009E7E62"/>
    <w:rsid w:val="009F2E44"/>
    <w:rsid w:val="009F3040"/>
    <w:rsid w:val="009F434A"/>
    <w:rsid w:val="009F763C"/>
    <w:rsid w:val="009F76FC"/>
    <w:rsid w:val="009F79DA"/>
    <w:rsid w:val="00A00162"/>
    <w:rsid w:val="00A01A1D"/>
    <w:rsid w:val="00A02E18"/>
    <w:rsid w:val="00A0438D"/>
    <w:rsid w:val="00A044E0"/>
    <w:rsid w:val="00A064CA"/>
    <w:rsid w:val="00A11C9A"/>
    <w:rsid w:val="00A1338A"/>
    <w:rsid w:val="00A17945"/>
    <w:rsid w:val="00A227E9"/>
    <w:rsid w:val="00A23218"/>
    <w:rsid w:val="00A2654C"/>
    <w:rsid w:val="00A303E7"/>
    <w:rsid w:val="00A30DC8"/>
    <w:rsid w:val="00A31260"/>
    <w:rsid w:val="00A31DAB"/>
    <w:rsid w:val="00A325E5"/>
    <w:rsid w:val="00A33DE4"/>
    <w:rsid w:val="00A36673"/>
    <w:rsid w:val="00A40488"/>
    <w:rsid w:val="00A410BF"/>
    <w:rsid w:val="00A43AEC"/>
    <w:rsid w:val="00A4430B"/>
    <w:rsid w:val="00A44FAF"/>
    <w:rsid w:val="00A45989"/>
    <w:rsid w:val="00A47777"/>
    <w:rsid w:val="00A51A6C"/>
    <w:rsid w:val="00A52415"/>
    <w:rsid w:val="00A524E4"/>
    <w:rsid w:val="00A53A53"/>
    <w:rsid w:val="00A53E4D"/>
    <w:rsid w:val="00A5634C"/>
    <w:rsid w:val="00A563DD"/>
    <w:rsid w:val="00A608BB"/>
    <w:rsid w:val="00A61CBF"/>
    <w:rsid w:val="00A632BB"/>
    <w:rsid w:val="00A6453F"/>
    <w:rsid w:val="00A655BD"/>
    <w:rsid w:val="00A678C0"/>
    <w:rsid w:val="00A7168C"/>
    <w:rsid w:val="00A74BC2"/>
    <w:rsid w:val="00A751E6"/>
    <w:rsid w:val="00A7628E"/>
    <w:rsid w:val="00A76B99"/>
    <w:rsid w:val="00A76C5D"/>
    <w:rsid w:val="00A81514"/>
    <w:rsid w:val="00A81E31"/>
    <w:rsid w:val="00A826DD"/>
    <w:rsid w:val="00A84DD7"/>
    <w:rsid w:val="00A8501C"/>
    <w:rsid w:val="00A90D17"/>
    <w:rsid w:val="00A9371D"/>
    <w:rsid w:val="00A938A8"/>
    <w:rsid w:val="00A944FC"/>
    <w:rsid w:val="00A945F7"/>
    <w:rsid w:val="00A947A8"/>
    <w:rsid w:val="00A94BF8"/>
    <w:rsid w:val="00A9521B"/>
    <w:rsid w:val="00A9681A"/>
    <w:rsid w:val="00AA04A8"/>
    <w:rsid w:val="00AA1305"/>
    <w:rsid w:val="00AA2741"/>
    <w:rsid w:val="00AA4FE4"/>
    <w:rsid w:val="00AA51C5"/>
    <w:rsid w:val="00AA5309"/>
    <w:rsid w:val="00AA6FD1"/>
    <w:rsid w:val="00AB0ACD"/>
    <w:rsid w:val="00AB0DF3"/>
    <w:rsid w:val="00AB1BB9"/>
    <w:rsid w:val="00AB2650"/>
    <w:rsid w:val="00AB2FF6"/>
    <w:rsid w:val="00AB50E0"/>
    <w:rsid w:val="00AB5311"/>
    <w:rsid w:val="00AB62DD"/>
    <w:rsid w:val="00AB6A87"/>
    <w:rsid w:val="00AB7326"/>
    <w:rsid w:val="00AC232A"/>
    <w:rsid w:val="00AC37D5"/>
    <w:rsid w:val="00AC5AA9"/>
    <w:rsid w:val="00AC7479"/>
    <w:rsid w:val="00AD09E9"/>
    <w:rsid w:val="00AD0BD9"/>
    <w:rsid w:val="00AD1066"/>
    <w:rsid w:val="00AD12D1"/>
    <w:rsid w:val="00AD4B72"/>
    <w:rsid w:val="00AD51BF"/>
    <w:rsid w:val="00AD7594"/>
    <w:rsid w:val="00AE0973"/>
    <w:rsid w:val="00AE0AD4"/>
    <w:rsid w:val="00AE0B8D"/>
    <w:rsid w:val="00AE1665"/>
    <w:rsid w:val="00AE1D9B"/>
    <w:rsid w:val="00AE2562"/>
    <w:rsid w:val="00AE2E1D"/>
    <w:rsid w:val="00AE325F"/>
    <w:rsid w:val="00AE3D79"/>
    <w:rsid w:val="00AE4F0A"/>
    <w:rsid w:val="00AE63C7"/>
    <w:rsid w:val="00AE7098"/>
    <w:rsid w:val="00AE72E8"/>
    <w:rsid w:val="00AF12F6"/>
    <w:rsid w:val="00AF2869"/>
    <w:rsid w:val="00AF3838"/>
    <w:rsid w:val="00AF5075"/>
    <w:rsid w:val="00AF639A"/>
    <w:rsid w:val="00B000B6"/>
    <w:rsid w:val="00B00D40"/>
    <w:rsid w:val="00B0253A"/>
    <w:rsid w:val="00B05580"/>
    <w:rsid w:val="00B0736F"/>
    <w:rsid w:val="00B1333F"/>
    <w:rsid w:val="00B139ED"/>
    <w:rsid w:val="00B13B72"/>
    <w:rsid w:val="00B154BE"/>
    <w:rsid w:val="00B20061"/>
    <w:rsid w:val="00B227F2"/>
    <w:rsid w:val="00B22C0D"/>
    <w:rsid w:val="00B233C8"/>
    <w:rsid w:val="00B236A2"/>
    <w:rsid w:val="00B251C8"/>
    <w:rsid w:val="00B25330"/>
    <w:rsid w:val="00B26005"/>
    <w:rsid w:val="00B27399"/>
    <w:rsid w:val="00B27C65"/>
    <w:rsid w:val="00B30EB0"/>
    <w:rsid w:val="00B36238"/>
    <w:rsid w:val="00B3661A"/>
    <w:rsid w:val="00B37EE9"/>
    <w:rsid w:val="00B37F95"/>
    <w:rsid w:val="00B428F7"/>
    <w:rsid w:val="00B43A26"/>
    <w:rsid w:val="00B45211"/>
    <w:rsid w:val="00B51407"/>
    <w:rsid w:val="00B52DDA"/>
    <w:rsid w:val="00B545AB"/>
    <w:rsid w:val="00B5788D"/>
    <w:rsid w:val="00B57FDB"/>
    <w:rsid w:val="00B605BF"/>
    <w:rsid w:val="00B636DD"/>
    <w:rsid w:val="00B642D7"/>
    <w:rsid w:val="00B66037"/>
    <w:rsid w:val="00B660DB"/>
    <w:rsid w:val="00B66622"/>
    <w:rsid w:val="00B67C7B"/>
    <w:rsid w:val="00B717FE"/>
    <w:rsid w:val="00B83ACB"/>
    <w:rsid w:val="00B85228"/>
    <w:rsid w:val="00B9060B"/>
    <w:rsid w:val="00B911F0"/>
    <w:rsid w:val="00B92DEA"/>
    <w:rsid w:val="00B92FC3"/>
    <w:rsid w:val="00B930FB"/>
    <w:rsid w:val="00B93508"/>
    <w:rsid w:val="00B96D1E"/>
    <w:rsid w:val="00BA26B1"/>
    <w:rsid w:val="00BA3887"/>
    <w:rsid w:val="00BA4DA4"/>
    <w:rsid w:val="00BB0AE8"/>
    <w:rsid w:val="00BB1AC5"/>
    <w:rsid w:val="00BB2EFB"/>
    <w:rsid w:val="00BB4710"/>
    <w:rsid w:val="00BB6939"/>
    <w:rsid w:val="00BC0284"/>
    <w:rsid w:val="00BC3F86"/>
    <w:rsid w:val="00BC4CA1"/>
    <w:rsid w:val="00BC74B7"/>
    <w:rsid w:val="00BD06B2"/>
    <w:rsid w:val="00BD24F4"/>
    <w:rsid w:val="00BD2C56"/>
    <w:rsid w:val="00BD3E84"/>
    <w:rsid w:val="00BD51E8"/>
    <w:rsid w:val="00BD6B24"/>
    <w:rsid w:val="00BD6B6E"/>
    <w:rsid w:val="00BE1E18"/>
    <w:rsid w:val="00BE2C0C"/>
    <w:rsid w:val="00BE43B0"/>
    <w:rsid w:val="00BE644A"/>
    <w:rsid w:val="00BF1578"/>
    <w:rsid w:val="00BF2D45"/>
    <w:rsid w:val="00BF37C3"/>
    <w:rsid w:val="00BF549E"/>
    <w:rsid w:val="00BF6EC2"/>
    <w:rsid w:val="00BF7CDA"/>
    <w:rsid w:val="00C0031D"/>
    <w:rsid w:val="00C033AD"/>
    <w:rsid w:val="00C03542"/>
    <w:rsid w:val="00C03C55"/>
    <w:rsid w:val="00C0466D"/>
    <w:rsid w:val="00C055A5"/>
    <w:rsid w:val="00C059F9"/>
    <w:rsid w:val="00C06844"/>
    <w:rsid w:val="00C10735"/>
    <w:rsid w:val="00C1353F"/>
    <w:rsid w:val="00C14D2A"/>
    <w:rsid w:val="00C170FE"/>
    <w:rsid w:val="00C20AEB"/>
    <w:rsid w:val="00C25533"/>
    <w:rsid w:val="00C30522"/>
    <w:rsid w:val="00C311F6"/>
    <w:rsid w:val="00C32352"/>
    <w:rsid w:val="00C32D11"/>
    <w:rsid w:val="00C3340C"/>
    <w:rsid w:val="00C33E59"/>
    <w:rsid w:val="00C3698F"/>
    <w:rsid w:val="00C40067"/>
    <w:rsid w:val="00C40B9A"/>
    <w:rsid w:val="00C40E09"/>
    <w:rsid w:val="00C411F3"/>
    <w:rsid w:val="00C43059"/>
    <w:rsid w:val="00C434AA"/>
    <w:rsid w:val="00C43BCE"/>
    <w:rsid w:val="00C44190"/>
    <w:rsid w:val="00C47CFB"/>
    <w:rsid w:val="00C47DCF"/>
    <w:rsid w:val="00C47FFB"/>
    <w:rsid w:val="00C50C53"/>
    <w:rsid w:val="00C5109A"/>
    <w:rsid w:val="00C53556"/>
    <w:rsid w:val="00C55E04"/>
    <w:rsid w:val="00C57372"/>
    <w:rsid w:val="00C57945"/>
    <w:rsid w:val="00C618AA"/>
    <w:rsid w:val="00C62368"/>
    <w:rsid w:val="00C6247C"/>
    <w:rsid w:val="00C6357B"/>
    <w:rsid w:val="00C63684"/>
    <w:rsid w:val="00C6615E"/>
    <w:rsid w:val="00C66591"/>
    <w:rsid w:val="00C66BEA"/>
    <w:rsid w:val="00C67851"/>
    <w:rsid w:val="00C67B71"/>
    <w:rsid w:val="00C71923"/>
    <w:rsid w:val="00C71E7C"/>
    <w:rsid w:val="00C72CA1"/>
    <w:rsid w:val="00C73026"/>
    <w:rsid w:val="00C7656A"/>
    <w:rsid w:val="00C77DD2"/>
    <w:rsid w:val="00C80F51"/>
    <w:rsid w:val="00C83739"/>
    <w:rsid w:val="00C853A0"/>
    <w:rsid w:val="00C855A0"/>
    <w:rsid w:val="00C8752A"/>
    <w:rsid w:val="00C90C44"/>
    <w:rsid w:val="00C90D6F"/>
    <w:rsid w:val="00C921A9"/>
    <w:rsid w:val="00C92F71"/>
    <w:rsid w:val="00C93567"/>
    <w:rsid w:val="00C935E0"/>
    <w:rsid w:val="00C95771"/>
    <w:rsid w:val="00C96BB6"/>
    <w:rsid w:val="00C97001"/>
    <w:rsid w:val="00CA3281"/>
    <w:rsid w:val="00CA5142"/>
    <w:rsid w:val="00CA6669"/>
    <w:rsid w:val="00CB0C86"/>
    <w:rsid w:val="00CB10AB"/>
    <w:rsid w:val="00CB225C"/>
    <w:rsid w:val="00CB357C"/>
    <w:rsid w:val="00CB3C1A"/>
    <w:rsid w:val="00CB7738"/>
    <w:rsid w:val="00CC2556"/>
    <w:rsid w:val="00CC26E3"/>
    <w:rsid w:val="00CC6539"/>
    <w:rsid w:val="00CD0692"/>
    <w:rsid w:val="00CD06F6"/>
    <w:rsid w:val="00CD40F7"/>
    <w:rsid w:val="00CD4209"/>
    <w:rsid w:val="00CD530C"/>
    <w:rsid w:val="00CD733F"/>
    <w:rsid w:val="00CD7581"/>
    <w:rsid w:val="00CD7C16"/>
    <w:rsid w:val="00CE009E"/>
    <w:rsid w:val="00CE08B6"/>
    <w:rsid w:val="00CE125C"/>
    <w:rsid w:val="00CE2909"/>
    <w:rsid w:val="00CE3884"/>
    <w:rsid w:val="00CE573C"/>
    <w:rsid w:val="00CE63CE"/>
    <w:rsid w:val="00CE68D7"/>
    <w:rsid w:val="00CF0B32"/>
    <w:rsid w:val="00CF1180"/>
    <w:rsid w:val="00CF168F"/>
    <w:rsid w:val="00CF379C"/>
    <w:rsid w:val="00CF539D"/>
    <w:rsid w:val="00CF768A"/>
    <w:rsid w:val="00D01744"/>
    <w:rsid w:val="00D01900"/>
    <w:rsid w:val="00D01AC3"/>
    <w:rsid w:val="00D023EB"/>
    <w:rsid w:val="00D02D8F"/>
    <w:rsid w:val="00D02EAE"/>
    <w:rsid w:val="00D032E7"/>
    <w:rsid w:val="00D045C4"/>
    <w:rsid w:val="00D058F4"/>
    <w:rsid w:val="00D05B84"/>
    <w:rsid w:val="00D07E1E"/>
    <w:rsid w:val="00D10364"/>
    <w:rsid w:val="00D11066"/>
    <w:rsid w:val="00D125CE"/>
    <w:rsid w:val="00D133E1"/>
    <w:rsid w:val="00D13A50"/>
    <w:rsid w:val="00D13DE7"/>
    <w:rsid w:val="00D1490D"/>
    <w:rsid w:val="00D15F9E"/>
    <w:rsid w:val="00D16A93"/>
    <w:rsid w:val="00D1728F"/>
    <w:rsid w:val="00D20FEC"/>
    <w:rsid w:val="00D26A98"/>
    <w:rsid w:val="00D32968"/>
    <w:rsid w:val="00D3346B"/>
    <w:rsid w:val="00D338EE"/>
    <w:rsid w:val="00D342C5"/>
    <w:rsid w:val="00D347BD"/>
    <w:rsid w:val="00D35FDB"/>
    <w:rsid w:val="00D36AEF"/>
    <w:rsid w:val="00D4394B"/>
    <w:rsid w:val="00D442DC"/>
    <w:rsid w:val="00D443A2"/>
    <w:rsid w:val="00D44A2A"/>
    <w:rsid w:val="00D47874"/>
    <w:rsid w:val="00D500B9"/>
    <w:rsid w:val="00D50B1B"/>
    <w:rsid w:val="00D52188"/>
    <w:rsid w:val="00D53780"/>
    <w:rsid w:val="00D546A6"/>
    <w:rsid w:val="00D54C70"/>
    <w:rsid w:val="00D55022"/>
    <w:rsid w:val="00D611F5"/>
    <w:rsid w:val="00D61AEE"/>
    <w:rsid w:val="00D62633"/>
    <w:rsid w:val="00D6486C"/>
    <w:rsid w:val="00D65E37"/>
    <w:rsid w:val="00D6748C"/>
    <w:rsid w:val="00D70587"/>
    <w:rsid w:val="00D718DD"/>
    <w:rsid w:val="00D71BAF"/>
    <w:rsid w:val="00D76699"/>
    <w:rsid w:val="00D76C62"/>
    <w:rsid w:val="00D76F0A"/>
    <w:rsid w:val="00D77247"/>
    <w:rsid w:val="00D77393"/>
    <w:rsid w:val="00D77E64"/>
    <w:rsid w:val="00D77F24"/>
    <w:rsid w:val="00D80543"/>
    <w:rsid w:val="00D824C3"/>
    <w:rsid w:val="00D8271A"/>
    <w:rsid w:val="00D84AEF"/>
    <w:rsid w:val="00D85F9D"/>
    <w:rsid w:val="00D90BF5"/>
    <w:rsid w:val="00D93226"/>
    <w:rsid w:val="00D9397F"/>
    <w:rsid w:val="00D947C3"/>
    <w:rsid w:val="00D95D1F"/>
    <w:rsid w:val="00D96C1D"/>
    <w:rsid w:val="00DA1281"/>
    <w:rsid w:val="00DA2670"/>
    <w:rsid w:val="00DA3141"/>
    <w:rsid w:val="00DA3BC0"/>
    <w:rsid w:val="00DA5B4F"/>
    <w:rsid w:val="00DA6628"/>
    <w:rsid w:val="00DA6C20"/>
    <w:rsid w:val="00DA6CD0"/>
    <w:rsid w:val="00DB2F7A"/>
    <w:rsid w:val="00DB35C2"/>
    <w:rsid w:val="00DB3A3A"/>
    <w:rsid w:val="00DB4AA0"/>
    <w:rsid w:val="00DB76DD"/>
    <w:rsid w:val="00DC0033"/>
    <w:rsid w:val="00DC118A"/>
    <w:rsid w:val="00DC3B83"/>
    <w:rsid w:val="00DC55CC"/>
    <w:rsid w:val="00DC6745"/>
    <w:rsid w:val="00DC6766"/>
    <w:rsid w:val="00DC7C96"/>
    <w:rsid w:val="00DD006E"/>
    <w:rsid w:val="00DD1997"/>
    <w:rsid w:val="00DD1F6E"/>
    <w:rsid w:val="00DD225F"/>
    <w:rsid w:val="00DD4696"/>
    <w:rsid w:val="00DD6029"/>
    <w:rsid w:val="00DD65F0"/>
    <w:rsid w:val="00DD7E7E"/>
    <w:rsid w:val="00DE24BE"/>
    <w:rsid w:val="00DE32F5"/>
    <w:rsid w:val="00DE380C"/>
    <w:rsid w:val="00DE3DD9"/>
    <w:rsid w:val="00DE68D2"/>
    <w:rsid w:val="00DE7321"/>
    <w:rsid w:val="00DE7E37"/>
    <w:rsid w:val="00DF13FC"/>
    <w:rsid w:val="00DF17F5"/>
    <w:rsid w:val="00DF2B02"/>
    <w:rsid w:val="00DF33E6"/>
    <w:rsid w:val="00DF4D75"/>
    <w:rsid w:val="00E004A7"/>
    <w:rsid w:val="00E0293C"/>
    <w:rsid w:val="00E032B2"/>
    <w:rsid w:val="00E03A77"/>
    <w:rsid w:val="00E04DDB"/>
    <w:rsid w:val="00E07450"/>
    <w:rsid w:val="00E10345"/>
    <w:rsid w:val="00E1077A"/>
    <w:rsid w:val="00E1458B"/>
    <w:rsid w:val="00E15301"/>
    <w:rsid w:val="00E153F4"/>
    <w:rsid w:val="00E17EEF"/>
    <w:rsid w:val="00E2285A"/>
    <w:rsid w:val="00E231BD"/>
    <w:rsid w:val="00E309F2"/>
    <w:rsid w:val="00E32445"/>
    <w:rsid w:val="00E3470A"/>
    <w:rsid w:val="00E44FBE"/>
    <w:rsid w:val="00E467C2"/>
    <w:rsid w:val="00E477A4"/>
    <w:rsid w:val="00E52D32"/>
    <w:rsid w:val="00E54DAE"/>
    <w:rsid w:val="00E576FF"/>
    <w:rsid w:val="00E60F57"/>
    <w:rsid w:val="00E61E91"/>
    <w:rsid w:val="00E6253A"/>
    <w:rsid w:val="00E62F93"/>
    <w:rsid w:val="00E631D1"/>
    <w:rsid w:val="00E652FC"/>
    <w:rsid w:val="00E67ACA"/>
    <w:rsid w:val="00E70AC5"/>
    <w:rsid w:val="00E73CFD"/>
    <w:rsid w:val="00E7571E"/>
    <w:rsid w:val="00E8366E"/>
    <w:rsid w:val="00E84CD3"/>
    <w:rsid w:val="00E91D7E"/>
    <w:rsid w:val="00E95DEA"/>
    <w:rsid w:val="00E96356"/>
    <w:rsid w:val="00EA089D"/>
    <w:rsid w:val="00EA2DD8"/>
    <w:rsid w:val="00EA3EE8"/>
    <w:rsid w:val="00EA7DA5"/>
    <w:rsid w:val="00EB08A1"/>
    <w:rsid w:val="00EB386A"/>
    <w:rsid w:val="00EB3C5A"/>
    <w:rsid w:val="00EB509E"/>
    <w:rsid w:val="00EB598D"/>
    <w:rsid w:val="00EB64DB"/>
    <w:rsid w:val="00EB77CC"/>
    <w:rsid w:val="00EB79CC"/>
    <w:rsid w:val="00ED1D6D"/>
    <w:rsid w:val="00ED2FD2"/>
    <w:rsid w:val="00ED58E7"/>
    <w:rsid w:val="00ED75D1"/>
    <w:rsid w:val="00ED7BB5"/>
    <w:rsid w:val="00ED7DBA"/>
    <w:rsid w:val="00EE0946"/>
    <w:rsid w:val="00EE4982"/>
    <w:rsid w:val="00EE6319"/>
    <w:rsid w:val="00EE7AAF"/>
    <w:rsid w:val="00EE7F45"/>
    <w:rsid w:val="00EF1EB5"/>
    <w:rsid w:val="00EF3FDD"/>
    <w:rsid w:val="00EF42FB"/>
    <w:rsid w:val="00EF642A"/>
    <w:rsid w:val="00EF7A23"/>
    <w:rsid w:val="00EF7A55"/>
    <w:rsid w:val="00EF7AF5"/>
    <w:rsid w:val="00F020C9"/>
    <w:rsid w:val="00F0279D"/>
    <w:rsid w:val="00F03749"/>
    <w:rsid w:val="00F0416A"/>
    <w:rsid w:val="00F06759"/>
    <w:rsid w:val="00F0712E"/>
    <w:rsid w:val="00F07B6F"/>
    <w:rsid w:val="00F16607"/>
    <w:rsid w:val="00F176D4"/>
    <w:rsid w:val="00F17B6D"/>
    <w:rsid w:val="00F217D8"/>
    <w:rsid w:val="00F2196D"/>
    <w:rsid w:val="00F22D4B"/>
    <w:rsid w:val="00F243BB"/>
    <w:rsid w:val="00F25FCB"/>
    <w:rsid w:val="00F261D4"/>
    <w:rsid w:val="00F26219"/>
    <w:rsid w:val="00F33938"/>
    <w:rsid w:val="00F33DD5"/>
    <w:rsid w:val="00F37CB5"/>
    <w:rsid w:val="00F406F8"/>
    <w:rsid w:val="00F4124F"/>
    <w:rsid w:val="00F41BB3"/>
    <w:rsid w:val="00F4353A"/>
    <w:rsid w:val="00F4574C"/>
    <w:rsid w:val="00F47B74"/>
    <w:rsid w:val="00F5018F"/>
    <w:rsid w:val="00F51DA6"/>
    <w:rsid w:val="00F52CC9"/>
    <w:rsid w:val="00F53749"/>
    <w:rsid w:val="00F542C6"/>
    <w:rsid w:val="00F54B9A"/>
    <w:rsid w:val="00F54ED8"/>
    <w:rsid w:val="00F54EEB"/>
    <w:rsid w:val="00F56444"/>
    <w:rsid w:val="00F566AD"/>
    <w:rsid w:val="00F63DBB"/>
    <w:rsid w:val="00F641AB"/>
    <w:rsid w:val="00F65C13"/>
    <w:rsid w:val="00F671F5"/>
    <w:rsid w:val="00F70152"/>
    <w:rsid w:val="00F70381"/>
    <w:rsid w:val="00F713D6"/>
    <w:rsid w:val="00F75341"/>
    <w:rsid w:val="00F756BE"/>
    <w:rsid w:val="00F768BD"/>
    <w:rsid w:val="00F76A08"/>
    <w:rsid w:val="00F82FF5"/>
    <w:rsid w:val="00F83023"/>
    <w:rsid w:val="00F84431"/>
    <w:rsid w:val="00F84ED9"/>
    <w:rsid w:val="00F86BA4"/>
    <w:rsid w:val="00F86BEC"/>
    <w:rsid w:val="00F90995"/>
    <w:rsid w:val="00FA036F"/>
    <w:rsid w:val="00FA2350"/>
    <w:rsid w:val="00FA2F11"/>
    <w:rsid w:val="00FA5193"/>
    <w:rsid w:val="00FA6A51"/>
    <w:rsid w:val="00FA723E"/>
    <w:rsid w:val="00FB10CA"/>
    <w:rsid w:val="00FB2786"/>
    <w:rsid w:val="00FB3FF2"/>
    <w:rsid w:val="00FB648A"/>
    <w:rsid w:val="00FB7102"/>
    <w:rsid w:val="00FB73AD"/>
    <w:rsid w:val="00FB7442"/>
    <w:rsid w:val="00FC0CB6"/>
    <w:rsid w:val="00FC1BB3"/>
    <w:rsid w:val="00FC2E0B"/>
    <w:rsid w:val="00FC4818"/>
    <w:rsid w:val="00FC5DDA"/>
    <w:rsid w:val="00FC6193"/>
    <w:rsid w:val="00FD081E"/>
    <w:rsid w:val="00FD2255"/>
    <w:rsid w:val="00FD25EC"/>
    <w:rsid w:val="00FD2949"/>
    <w:rsid w:val="00FD297D"/>
    <w:rsid w:val="00FD3D12"/>
    <w:rsid w:val="00FE0674"/>
    <w:rsid w:val="00FE1DB6"/>
    <w:rsid w:val="00FE24E1"/>
    <w:rsid w:val="00FE4571"/>
    <w:rsid w:val="00FE483B"/>
    <w:rsid w:val="00FE6090"/>
    <w:rsid w:val="00FE6776"/>
    <w:rsid w:val="00FE6CF0"/>
    <w:rsid w:val="00FE6E09"/>
    <w:rsid w:val="00FF055F"/>
    <w:rsid w:val="00FF24E4"/>
    <w:rsid w:val="00FF4192"/>
    <w:rsid w:val="00FF6649"/>
    <w:rsid w:val="00FF71DD"/>
    <w:rsid w:val="00FF7625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1.75pt"/>
    </o:shapedefaults>
    <o:shapelayout v:ext="edit">
      <o:idmap v:ext="edit" data="1"/>
    </o:shapelayout>
  </w:shapeDefaults>
  <w:decimalSymbol w:val="."/>
  <w:listSeparator w:val=","/>
  <w14:docId w14:val="5EEAEA76"/>
  <w15:chartTrackingRefBased/>
  <w15:docId w15:val="{0ADAA23F-B6B5-C74B-8B5D-86D319E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A53CC"/>
    <w:pPr>
      <w:overflowPunct w:val="0"/>
      <w:autoSpaceDE w:val="0"/>
      <w:autoSpaceDN w:val="0"/>
      <w:adjustRightInd w:val="0"/>
      <w:textAlignment w:val="baseline"/>
    </w:pPr>
    <w:rPr>
      <w:rFonts w:ascii="Book Antiqua" w:eastAsia="굴림" w:hAnsi="Book Antiqua"/>
    </w:rPr>
  </w:style>
  <w:style w:type="paragraph" w:styleId="1">
    <w:name w:val="heading 1"/>
    <w:aliases w:val="TIPARND-제목1"/>
    <w:basedOn w:val="a1"/>
    <w:next w:val="20"/>
    <w:link w:val="1Char"/>
    <w:rsid w:val="00A17945"/>
    <w:pPr>
      <w:keepNext/>
      <w:keepLines/>
      <w:spacing w:before="240" w:after="240" w:line="280" w:lineRule="exact"/>
      <w:outlineLvl w:val="0"/>
    </w:pPr>
    <w:rPr>
      <w:rFonts w:ascii="맑은 고딕" w:eastAsia="맑은 고딕" w:hAnsi="맑은 고딕"/>
      <w:b/>
      <w:color w:val="000000"/>
      <w:sz w:val="24"/>
      <w:szCs w:val="24"/>
      <w:lang w:val="x-none" w:eastAsia="x-none"/>
    </w:rPr>
  </w:style>
  <w:style w:type="paragraph" w:styleId="20">
    <w:name w:val="heading 2"/>
    <w:aliases w:val="2,Level 2,H2"/>
    <w:basedOn w:val="a1"/>
    <w:next w:val="30"/>
    <w:qFormat/>
    <w:rsid w:val="00287B86"/>
    <w:pPr>
      <w:keepNext/>
      <w:keepLines/>
      <w:spacing w:before="240" w:after="120"/>
      <w:outlineLvl w:val="1"/>
    </w:pPr>
    <w:rPr>
      <w:rFonts w:ascii="맑은 고딕" w:eastAsia="맑은 고딕" w:hAnsi="맑은 고딕"/>
      <w:b/>
      <w:sz w:val="24"/>
    </w:rPr>
  </w:style>
  <w:style w:type="paragraph" w:styleId="30">
    <w:name w:val="heading 3"/>
    <w:aliases w:val="Table Attribute Heading,3"/>
    <w:basedOn w:val="a1"/>
    <w:next w:val="10"/>
    <w:link w:val="3Char"/>
    <w:autoRedefine/>
    <w:qFormat/>
    <w:rsid w:val="0055381D"/>
    <w:pPr>
      <w:keepNext/>
      <w:keepLines/>
      <w:spacing w:before="120" w:after="120"/>
      <w:outlineLvl w:val="2"/>
    </w:pPr>
    <w:rPr>
      <w:rFonts w:ascii="맑은 고딕" w:eastAsia="맑은 고딕" w:hAnsi="맑은 고딕"/>
      <w:b/>
      <w:lang w:val="x-none" w:eastAsia="x-none"/>
    </w:rPr>
  </w:style>
  <w:style w:type="paragraph" w:styleId="4">
    <w:name w:val="heading 4"/>
    <w:aliases w:val="4,참조제목"/>
    <w:basedOn w:val="a1"/>
    <w:next w:val="Text"/>
    <w:qFormat/>
    <w:pPr>
      <w:keepNext/>
      <w:keepLines/>
      <w:spacing w:before="240"/>
      <w:outlineLvl w:val="3"/>
    </w:pPr>
    <w:rPr>
      <w:rFonts w:ascii="Arial" w:hAnsi="Arial"/>
      <w:b/>
    </w:rPr>
  </w:style>
  <w:style w:type="paragraph" w:styleId="5">
    <w:name w:val="heading 5"/>
    <w:aliases w:val="6"/>
    <w:basedOn w:val="a1"/>
    <w:next w:val="a1"/>
    <w:qFormat/>
    <w:p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본문1"/>
    <w:basedOn w:val="a1"/>
    <w:pPr>
      <w:keepLines/>
      <w:spacing w:after="120"/>
      <w:ind w:left="450"/>
    </w:pPr>
    <w:rPr>
      <w:rFonts w:ascii="Arial" w:hAnsi="Arial"/>
    </w:rPr>
  </w:style>
  <w:style w:type="paragraph" w:customStyle="1" w:styleId="Text">
    <w:name w:val="Text"/>
    <w:basedOn w:val="a1"/>
    <w:pPr>
      <w:keepLines/>
      <w:spacing w:after="120"/>
      <w:ind w:left="1800"/>
    </w:pPr>
    <w:rPr>
      <w:rFonts w:ascii="Arial" w:hAnsi="Arial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"/>
    <w:basedOn w:val="a1"/>
    <w:link w:val="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a6">
    <w:name w:val="footer"/>
    <w:basedOn w:val="a1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1"/>
    <w:pPr>
      <w:keepLines/>
      <w:spacing w:after="120"/>
      <w:ind w:left="1080" w:hanging="360"/>
    </w:pPr>
    <w:rPr>
      <w:rFonts w:ascii="Arial" w:hAnsi="Arial"/>
    </w:rPr>
  </w:style>
  <w:style w:type="paragraph" w:customStyle="1" w:styleId="Indent">
    <w:name w:val="Indent"/>
    <w:basedOn w:val="a1"/>
    <w:pPr>
      <w:keepNext/>
      <w:spacing w:before="120"/>
      <w:ind w:left="720"/>
    </w:pPr>
  </w:style>
  <w:style w:type="paragraph" w:customStyle="1" w:styleId="blankpage">
    <w:name w:val="blank page"/>
    <w:basedOn w:val="Indent"/>
    <w:pPr>
      <w:keepNext w:val="0"/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pPr>
      <w:spacing w:after="0"/>
      <w:ind w:left="2160"/>
    </w:pPr>
  </w:style>
  <w:style w:type="paragraph" w:customStyle="1" w:styleId="TextBullet2">
    <w:name w:val="Text Bullet 2"/>
    <w:basedOn w:val="TextBullet"/>
    <w:pPr>
      <w:spacing w:after="120"/>
    </w:pPr>
  </w:style>
  <w:style w:type="paragraph" w:customStyle="1" w:styleId="Graphic">
    <w:name w:val="Graphic"/>
    <w:basedOn w:val="a1"/>
    <w:next w:val="a1"/>
    <w:pPr>
      <w:keepLines/>
      <w:spacing w:before="240" w:after="240"/>
      <w:jc w:val="center"/>
    </w:pPr>
    <w:rPr>
      <w:rFonts w:ascii="Arial" w:hAnsi="Arial"/>
    </w:rPr>
  </w:style>
  <w:style w:type="character" w:styleId="a7">
    <w:name w:val="page number"/>
    <w:basedOn w:val="a2"/>
  </w:style>
  <w:style w:type="paragraph" w:styleId="a8">
    <w:name w:val="Title"/>
    <w:basedOn w:val="1"/>
    <w:qFormat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pPr>
      <w:ind w:left="1800"/>
    </w:pPr>
  </w:style>
  <w:style w:type="paragraph" w:customStyle="1" w:styleId="Bullet3">
    <w:name w:val="Bullet3"/>
    <w:basedOn w:val="Bullet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1"/>
    <w:next w:val="a1"/>
    <w:pPr>
      <w:spacing w:before="120"/>
    </w:pPr>
    <w:rPr>
      <w:color w:val="000000"/>
    </w:rPr>
  </w:style>
  <w:style w:type="paragraph" w:customStyle="1" w:styleId="Indent3">
    <w:name w:val="Indent3"/>
    <w:basedOn w:val="a1"/>
    <w:pPr>
      <w:spacing w:before="120"/>
      <w:ind w:left="2160"/>
    </w:pPr>
  </w:style>
  <w:style w:type="paragraph" w:customStyle="1" w:styleId="Indent4">
    <w:name w:val="Indent4"/>
    <w:basedOn w:val="a1"/>
    <w:pPr>
      <w:spacing w:before="120"/>
      <w:ind w:left="2520"/>
    </w:pPr>
    <w:rPr>
      <w:color w:val="000000"/>
    </w:rPr>
  </w:style>
  <w:style w:type="paragraph" w:customStyle="1" w:styleId="31">
    <w:name w:val="본문 31"/>
    <w:basedOn w:val="10"/>
    <w:pPr>
      <w:ind w:left="720"/>
    </w:pPr>
  </w:style>
  <w:style w:type="paragraph" w:customStyle="1" w:styleId="TitlePageMainHead">
    <w:name w:val="Title Page Main Hea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1"/>
    <w:pPr>
      <w:ind w:left="720"/>
    </w:pPr>
  </w:style>
  <w:style w:type="paragraph" w:customStyle="1" w:styleId="Normal1stindent">
    <w:name w:val="Normal 1st indent"/>
    <w:basedOn w:val="a1"/>
    <w:pPr>
      <w:ind w:left="2160"/>
    </w:pPr>
  </w:style>
  <w:style w:type="paragraph" w:customStyle="1" w:styleId="Normal2ndindent">
    <w:name w:val="Normal 2nd indent"/>
    <w:basedOn w:val="Normal1stindent"/>
    <w:pPr>
      <w:ind w:left="2880"/>
    </w:pPr>
  </w:style>
  <w:style w:type="paragraph" w:customStyle="1" w:styleId="Note">
    <w:name w:val="Note"/>
    <w:basedOn w:val="Note2"/>
    <w:pPr>
      <w:ind w:left="1440"/>
    </w:pPr>
  </w:style>
  <w:style w:type="paragraph" w:customStyle="1" w:styleId="Note2">
    <w:name w:val="Note2"/>
    <w:basedOn w:val="a1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pPr>
      <w:ind w:left="3240"/>
    </w:pPr>
  </w:style>
  <w:style w:type="paragraph" w:customStyle="1" w:styleId="Style1">
    <w:name w:val="Style1"/>
    <w:basedOn w:val="Bullet"/>
    <w:pPr>
      <w:ind w:left="2520"/>
    </w:pPr>
  </w:style>
  <w:style w:type="paragraph" w:customStyle="1" w:styleId="TableText">
    <w:name w:val="Table Text"/>
    <w:basedOn w:val="a1"/>
    <w:pPr>
      <w:spacing w:after="60"/>
    </w:pPr>
  </w:style>
  <w:style w:type="paragraph" w:customStyle="1" w:styleId="Title12">
    <w:name w:val="Title12"/>
    <w:basedOn w:val="a8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11">
    <w:name w:val="toc 1"/>
    <w:basedOn w:val="a1"/>
    <w:next w:val="a1"/>
    <w:autoRedefine/>
    <w:uiPriority w:val="39"/>
    <w:qFormat/>
    <w:rsid w:val="00C3698F"/>
    <w:pPr>
      <w:tabs>
        <w:tab w:val="right" w:leader="dot" w:pos="8640"/>
      </w:tabs>
      <w:spacing w:before="120" w:after="120"/>
      <w:jc w:val="both"/>
    </w:pPr>
    <w:rPr>
      <w:rFonts w:ascii="맑은 고딕" w:eastAsia="맑은 고딕" w:hAnsi="맑은 고딕"/>
      <w:b/>
      <w:caps/>
      <w:sz w:val="24"/>
    </w:rPr>
  </w:style>
  <w:style w:type="paragraph" w:styleId="21">
    <w:name w:val="toc 2"/>
    <w:basedOn w:val="a1"/>
    <w:next w:val="a1"/>
    <w:uiPriority w:val="39"/>
    <w:qFormat/>
    <w:pPr>
      <w:tabs>
        <w:tab w:val="right" w:leader="dot" w:pos="8640"/>
      </w:tabs>
      <w:jc w:val="both"/>
    </w:pPr>
    <w:rPr>
      <w:rFonts w:ascii="Times New Roman" w:hAnsi="Times New Roman"/>
      <w:smallCaps/>
      <w:sz w:val="22"/>
    </w:rPr>
  </w:style>
  <w:style w:type="paragraph" w:styleId="32">
    <w:name w:val="toc 3"/>
    <w:basedOn w:val="a1"/>
    <w:next w:val="a1"/>
    <w:uiPriority w:val="39"/>
    <w:qFormat/>
    <w:pPr>
      <w:tabs>
        <w:tab w:val="right" w:leader="dot" w:pos="8640"/>
      </w:tabs>
      <w:ind w:left="284"/>
    </w:pPr>
    <w:rPr>
      <w:rFonts w:ascii="Times New Roman" w:hAnsi="Times New Roman"/>
      <w:smallCaps/>
    </w:rPr>
  </w:style>
  <w:style w:type="paragraph" w:styleId="40">
    <w:name w:val="toc 4"/>
    <w:basedOn w:val="a1"/>
    <w:next w:val="a1"/>
    <w:uiPriority w:val="39"/>
    <w:pPr>
      <w:tabs>
        <w:tab w:val="right" w:leader="dot" w:pos="8640"/>
      </w:tabs>
      <w:ind w:left="600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uiPriority w:val="39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uiPriority w:val="39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uiPriority w:val="39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uiPriority w:val="39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uiPriority w:val="39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1"/>
    <w:p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paragraph" w:styleId="a9">
    <w:name w:val="Body Text"/>
    <w:basedOn w:val="a1"/>
    <w:pPr>
      <w:spacing w:after="120"/>
    </w:pPr>
  </w:style>
  <w:style w:type="paragraph" w:customStyle="1" w:styleId="AuthorDateTitlePa">
    <w:name w:val="Author/Date Title Pa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1"/>
    <w:rPr>
      <w:rFonts w:ascii="Arial" w:hAnsi="Arial"/>
      <w:b/>
      <w:sz w:val="24"/>
    </w:rPr>
  </w:style>
  <w:style w:type="paragraph" w:customStyle="1" w:styleId="aa">
    <w:name w:val="규정제목"/>
    <w:basedOn w:val="a1"/>
    <w:pPr>
      <w:widowControl w:val="0"/>
      <w:wordWrap w:val="0"/>
      <w:overflowPunct/>
      <w:autoSpaceDE/>
      <w:autoSpaceDN/>
      <w:spacing w:before="120" w:after="120" w:line="360" w:lineRule="atLeast"/>
      <w:jc w:val="both"/>
    </w:pPr>
    <w:rPr>
      <w:rFonts w:ascii="Times New Roman" w:eastAsia="바탕체" w:hAnsi="Times New Roman"/>
      <w:sz w:val="22"/>
    </w:rPr>
  </w:style>
  <w:style w:type="paragraph" w:styleId="12">
    <w:name w:val="index 1"/>
    <w:basedOn w:val="a1"/>
    <w:next w:val="a1"/>
    <w:autoRedefine/>
    <w:semiHidden/>
    <w:pPr>
      <w:ind w:left="425" w:hanging="425"/>
    </w:pPr>
  </w:style>
  <w:style w:type="paragraph" w:styleId="22">
    <w:name w:val="index 2"/>
    <w:basedOn w:val="a1"/>
    <w:next w:val="a1"/>
    <w:autoRedefine/>
    <w:semiHidden/>
    <w:pPr>
      <w:ind w:left="850" w:hanging="425"/>
    </w:pPr>
  </w:style>
  <w:style w:type="paragraph" w:styleId="33">
    <w:name w:val="index 3"/>
    <w:basedOn w:val="a1"/>
    <w:next w:val="a1"/>
    <w:autoRedefine/>
    <w:semiHidden/>
    <w:pPr>
      <w:ind w:left="1275" w:hanging="425"/>
    </w:pPr>
  </w:style>
  <w:style w:type="paragraph" w:styleId="41">
    <w:name w:val="index 4"/>
    <w:basedOn w:val="a1"/>
    <w:next w:val="a1"/>
    <w:autoRedefine/>
    <w:semiHidden/>
    <w:pPr>
      <w:ind w:left="1700" w:hanging="425"/>
    </w:pPr>
  </w:style>
  <w:style w:type="paragraph" w:styleId="51">
    <w:name w:val="index 5"/>
    <w:basedOn w:val="a1"/>
    <w:next w:val="a1"/>
    <w:autoRedefine/>
    <w:semiHidden/>
    <w:pPr>
      <w:ind w:left="2125" w:hanging="425"/>
    </w:pPr>
  </w:style>
  <w:style w:type="paragraph" w:styleId="61">
    <w:name w:val="index 6"/>
    <w:basedOn w:val="a1"/>
    <w:next w:val="a1"/>
    <w:autoRedefine/>
    <w:semiHidden/>
    <w:pPr>
      <w:ind w:left="2550" w:hanging="425"/>
    </w:pPr>
  </w:style>
  <w:style w:type="paragraph" w:styleId="71">
    <w:name w:val="index 7"/>
    <w:basedOn w:val="a1"/>
    <w:next w:val="a1"/>
    <w:autoRedefine/>
    <w:semiHidden/>
    <w:pPr>
      <w:ind w:left="2975" w:hanging="425"/>
    </w:pPr>
  </w:style>
  <w:style w:type="paragraph" w:styleId="81">
    <w:name w:val="index 8"/>
    <w:basedOn w:val="a1"/>
    <w:next w:val="a1"/>
    <w:autoRedefine/>
    <w:semiHidden/>
    <w:pPr>
      <w:ind w:left="3400" w:hanging="425"/>
    </w:pPr>
  </w:style>
  <w:style w:type="paragraph" w:styleId="91">
    <w:name w:val="index 9"/>
    <w:basedOn w:val="a1"/>
    <w:next w:val="a1"/>
    <w:autoRedefine/>
    <w:semiHidden/>
    <w:pPr>
      <w:ind w:left="3825" w:hanging="425"/>
    </w:pPr>
  </w:style>
  <w:style w:type="paragraph" w:styleId="ab">
    <w:name w:val="index heading"/>
    <w:basedOn w:val="a1"/>
    <w:next w:val="12"/>
    <w:semiHidden/>
  </w:style>
  <w:style w:type="paragraph" w:customStyle="1" w:styleId="standard">
    <w:name w:val="standard"/>
    <w:aliases w:val="s"/>
    <w:basedOn w:val="a1"/>
    <w:pPr>
      <w:overflowPunct/>
      <w:autoSpaceDE/>
      <w:autoSpaceDN/>
      <w:adjustRightInd/>
      <w:spacing w:after="160" w:line="300" w:lineRule="exact"/>
      <w:textAlignment w:val="auto"/>
    </w:pPr>
    <w:rPr>
      <w:rFonts w:ascii="Arial" w:eastAsia="바탕체" w:hAnsi="Arial"/>
      <w:sz w:val="22"/>
    </w:rPr>
  </w:style>
  <w:style w:type="paragraph" w:customStyle="1" w:styleId="ac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Date"/>
    <w:basedOn w:val="a1"/>
    <w:next w:val="a1"/>
    <w:pPr>
      <w:jc w:val="both"/>
    </w:pPr>
  </w:style>
  <w:style w:type="paragraph" w:styleId="af0">
    <w:name w:val="Document Map"/>
    <w:basedOn w:val="a1"/>
    <w:semiHidden/>
    <w:pPr>
      <w:shd w:val="clear" w:color="auto" w:fill="000080"/>
    </w:pPr>
    <w:rPr>
      <w:rFonts w:ascii="Arial" w:eastAsia="돋움" w:hAnsi="Arial"/>
    </w:rPr>
  </w:style>
  <w:style w:type="paragraph" w:customStyle="1" w:styleId="TIPARND-0">
    <w:name w:val="TIPARND-제목0"/>
    <w:basedOn w:val="a8"/>
    <w:autoRedefine/>
    <w:qFormat/>
    <w:rsid w:val="00BE1E18"/>
    <w:pPr>
      <w:ind w:left="0" w:firstLine="0"/>
      <w:jc w:val="left"/>
    </w:pPr>
    <w:rPr>
      <w:rFonts w:ascii="맑은 고딕" w:hAnsi="맑은 고딕"/>
      <w:sz w:val="28"/>
    </w:rPr>
  </w:style>
  <w:style w:type="paragraph" w:customStyle="1" w:styleId="B">
    <w:name w:val="B"/>
    <w:basedOn w:val="a1"/>
    <w:pPr>
      <w:widowControl w:val="0"/>
      <w:wordWrap w:val="0"/>
      <w:overflowPunct/>
      <w:spacing w:before="240"/>
    </w:pPr>
    <w:rPr>
      <w:rFonts w:ascii="Palatino" w:eastAsia="Palatino" w:hAnsi="Tms Rmn"/>
    </w:rPr>
  </w:style>
  <w:style w:type="paragraph" w:customStyle="1" w:styleId="NormalTableText">
    <w:name w:val="Normal Table Text"/>
    <w:basedOn w:val="a1"/>
    <w:rPr>
      <w:rFonts w:ascii="Times New Roman" w:hAnsi="Times New Roman"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1"/>
    <w:semiHidden/>
  </w:style>
  <w:style w:type="paragraph" w:customStyle="1" w:styleId="af3">
    <w:name w:val="표준 + 굴림"/>
    <w:aliases w:val="줄 간격: 최소 12 pt,11 pt"/>
    <w:basedOn w:val="B"/>
    <w:pPr>
      <w:kinsoku w:val="0"/>
      <w:overflowPunct w:val="0"/>
      <w:spacing w:line="0" w:lineRule="atLeast"/>
    </w:pPr>
    <w:rPr>
      <w:rFonts w:ascii="굴림" w:eastAsia="굴림" w:hAnsi="굴림"/>
    </w:rPr>
  </w:style>
  <w:style w:type="paragraph" w:customStyle="1" w:styleId="af4">
    <w:name w:val="설명"/>
    <w:basedOn w:val="a1"/>
    <w:pPr>
      <w:widowControl w:val="0"/>
      <w:wordWrap w:val="0"/>
      <w:overflowPunct/>
      <w:autoSpaceDE/>
      <w:autoSpaceDN/>
      <w:spacing w:after="60" w:line="360" w:lineRule="atLeast"/>
      <w:ind w:left="500"/>
      <w:jc w:val="both"/>
    </w:pPr>
    <w:rPr>
      <w:rFonts w:ascii="바탕체" w:eastAsia="바탕체" w:hAnsi="Times New Roman"/>
      <w:sz w:val="24"/>
    </w:rPr>
  </w:style>
  <w:style w:type="paragraph" w:customStyle="1" w:styleId="TimesNewRoman">
    <w:name w:val="표준 + Times New Roman"/>
    <w:aliases w:val="가운데"/>
    <w:basedOn w:val="20"/>
    <w:pPr>
      <w:numPr>
        <w:ilvl w:val="1"/>
      </w:numPr>
      <w:tabs>
        <w:tab w:val="num" w:pos="425"/>
      </w:tabs>
      <w:ind w:left="425" w:hanging="425"/>
      <w:jc w:val="both"/>
    </w:pPr>
    <w:rPr>
      <w:lang w:val="en-GB"/>
    </w:rPr>
  </w:style>
  <w:style w:type="paragraph" w:customStyle="1" w:styleId="font5">
    <w:name w:val="font5"/>
    <w:basedOn w:val="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돋움" w:eastAsia="돋움" w:hAnsi="돋움" w:hint="eastAsia"/>
      <w:sz w:val="16"/>
      <w:szCs w:val="16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</w:rPr>
  </w:style>
  <w:style w:type="paragraph" w:styleId="23">
    <w:name w:val="Body Text 2"/>
    <w:basedOn w:val="a1"/>
    <w:pPr>
      <w:spacing w:after="180" w:line="480" w:lineRule="auto"/>
    </w:pPr>
  </w:style>
  <w:style w:type="paragraph" w:styleId="24">
    <w:name w:val="Body Text Indent 2"/>
    <w:basedOn w:val="a1"/>
    <w:pPr>
      <w:overflowPunct/>
      <w:autoSpaceDE/>
      <w:autoSpaceDN/>
      <w:adjustRightInd/>
      <w:spacing w:before="120"/>
      <w:ind w:left="720"/>
      <w:textAlignment w:val="auto"/>
    </w:pPr>
    <w:rPr>
      <w:rFonts w:ascii="Arial" w:eastAsia="바탕" w:hAnsi="Arial"/>
      <w:i/>
      <w:iCs/>
      <w:color w:val="0000FF"/>
      <w:szCs w:val="24"/>
      <w:lang w:eastAsia="en-US"/>
    </w:rPr>
  </w:style>
  <w:style w:type="paragraph" w:customStyle="1" w:styleId="a0">
    <w:name w:val="들여쓰기(.)"/>
    <w:basedOn w:val="a1"/>
    <w:pPr>
      <w:widowControl w:val="0"/>
      <w:numPr>
        <w:ilvl w:val="1"/>
        <w:numId w:val="2"/>
      </w:numPr>
      <w:overflowPunct/>
      <w:autoSpaceDE/>
      <w:autoSpaceDN/>
      <w:adjustRightInd/>
      <w:spacing w:line="240" w:lineRule="atLeast"/>
      <w:jc w:val="both"/>
      <w:textAlignment w:val="auto"/>
    </w:pPr>
    <w:rPr>
      <w:rFonts w:ascii="Times New Roman" w:eastAsia="바탕" w:hAnsi="Times New Roman"/>
    </w:rPr>
  </w:style>
  <w:style w:type="paragraph" w:styleId="af5">
    <w:name w:val="Balloon Text"/>
    <w:basedOn w:val="a1"/>
    <w:semiHidden/>
    <w:rPr>
      <w:rFonts w:ascii="Arial" w:eastAsia="돋움" w:hAnsi="Arial"/>
      <w:sz w:val="18"/>
      <w:szCs w:val="18"/>
    </w:rPr>
  </w:style>
  <w:style w:type="paragraph" w:styleId="af6">
    <w:name w:val="Body Text Indent"/>
    <w:basedOn w:val="a1"/>
    <w:pPr>
      <w:overflowPunct/>
      <w:autoSpaceDE/>
      <w:autoSpaceDN/>
      <w:adjustRightInd/>
      <w:ind w:left="720"/>
      <w:textAlignment w:val="auto"/>
    </w:pPr>
    <w:rPr>
      <w:rFonts w:ascii="Arial" w:eastAsia="바탕" w:hAnsi="Arial"/>
      <w:sz w:val="22"/>
      <w:szCs w:val="24"/>
      <w:lang w:eastAsia="en-US"/>
    </w:rPr>
  </w:style>
  <w:style w:type="paragraph" w:customStyle="1" w:styleId="13">
    <w:name w:val="1"/>
    <w:basedOn w:val="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f7">
    <w:name w:val="Normal (Web)"/>
    <w:basedOn w:val="a1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" w:hAnsi="굴림" w:cs="굴림"/>
      <w:color w:val="000000"/>
      <w:sz w:val="24"/>
      <w:szCs w:val="24"/>
    </w:rPr>
  </w:style>
  <w:style w:type="paragraph" w:customStyle="1" w:styleId="xl24">
    <w:name w:val="xl24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5">
    <w:name w:val="xl25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6">
    <w:name w:val="xl26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7">
    <w:name w:val="xl27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8">
    <w:name w:val="xl28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29">
    <w:name w:val="xl29"/>
    <w:basedOn w:val="a1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0">
    <w:name w:val="xl30"/>
    <w:basedOn w:val="a1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1">
    <w:name w:val="xl31"/>
    <w:basedOn w:val="a1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2">
    <w:name w:val="xl32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3">
    <w:name w:val="xl33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4">
    <w:name w:val="xl34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5">
    <w:name w:val="xl35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6">
    <w:name w:val="xl36"/>
    <w:basedOn w:val="a1"/>
    <w:pPr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xl37">
    <w:name w:val="xl37"/>
    <w:basedOn w:val="a1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sz w:val="16"/>
      <w:szCs w:val="16"/>
    </w:rPr>
  </w:style>
  <w:style w:type="paragraph" w:customStyle="1" w:styleId="af8">
    <w:name w:val="큰제목"/>
    <w:basedOn w:val="a1"/>
    <w:autoRedefine/>
    <w:pPr>
      <w:widowControl w:val="0"/>
      <w:wordWrap w:val="0"/>
      <w:overflowPunct/>
      <w:adjustRightInd/>
      <w:spacing w:line="240" w:lineRule="exact"/>
      <w:jc w:val="both"/>
      <w:textAlignment w:val="auto"/>
    </w:pPr>
    <w:rPr>
      <w:rFonts w:ascii="굴림체" w:eastAsia="굴림체" w:hAnsi="굴림체"/>
      <w:kern w:val="2"/>
      <w:sz w:val="28"/>
      <w:szCs w:val="24"/>
    </w:rPr>
  </w:style>
  <w:style w:type="paragraph" w:customStyle="1" w:styleId="af9">
    <w:name w:val="두번째"/>
    <w:basedOn w:val="a1"/>
    <w:autoRedefine/>
    <w:pPr>
      <w:widowControl w:val="0"/>
      <w:tabs>
        <w:tab w:val="num" w:pos="820"/>
      </w:tabs>
      <w:wordWrap w:val="0"/>
      <w:overflowPunct/>
      <w:adjustRightInd/>
      <w:spacing w:line="240" w:lineRule="exact"/>
      <w:ind w:left="820" w:hanging="420"/>
      <w:jc w:val="both"/>
      <w:textAlignment w:val="auto"/>
    </w:pPr>
    <w:rPr>
      <w:rFonts w:ascii="굴림체" w:eastAsia="굴림체" w:hAnsi="굴림체"/>
      <w:kern w:val="2"/>
      <w:sz w:val="24"/>
      <w:szCs w:val="24"/>
    </w:rPr>
  </w:style>
  <w:style w:type="paragraph" w:customStyle="1" w:styleId="afa">
    <w:name w:val="세번째"/>
    <w:basedOn w:val="a1"/>
    <w:autoRedefine/>
    <w:pPr>
      <w:widowControl w:val="0"/>
      <w:tabs>
        <w:tab w:val="num" w:pos="820"/>
      </w:tabs>
      <w:wordWrap w:val="0"/>
      <w:overflowPunct/>
      <w:adjustRightInd/>
      <w:spacing w:line="240" w:lineRule="exact"/>
      <w:ind w:left="820" w:hanging="420"/>
      <w:jc w:val="both"/>
      <w:textAlignment w:val="auto"/>
    </w:pPr>
    <w:rPr>
      <w:rFonts w:ascii="굴림체" w:eastAsia="굴림체" w:hAnsi="굴림체"/>
      <w:kern w:val="2"/>
      <w:sz w:val="24"/>
      <w:szCs w:val="24"/>
    </w:rPr>
  </w:style>
  <w:style w:type="paragraph" w:customStyle="1" w:styleId="14">
    <w:name w:val="1)"/>
    <w:basedOn w:val="a1"/>
    <w:pPr>
      <w:widowControl w:val="0"/>
      <w:wordWrap w:val="0"/>
      <w:overflowPunct/>
      <w:autoSpaceDE/>
      <w:autoSpaceDN/>
      <w:spacing w:after="60" w:line="360" w:lineRule="atLeast"/>
      <w:ind w:left="1191" w:hanging="340"/>
      <w:jc w:val="both"/>
    </w:pPr>
    <w:rPr>
      <w:rFonts w:ascii="굴림" w:hAnsi="Times New Roman"/>
      <w:sz w:val="24"/>
    </w:rPr>
  </w:style>
  <w:style w:type="paragraph" w:customStyle="1" w:styleId="afb">
    <w:name w:val="표머리"/>
    <w:basedOn w:val="a1"/>
    <w:pPr>
      <w:overflowPunct/>
      <w:autoSpaceDE/>
      <w:autoSpaceDN/>
      <w:spacing w:line="360" w:lineRule="atLeast"/>
      <w:jc w:val="center"/>
      <w:textAlignment w:val="center"/>
    </w:pPr>
    <w:rPr>
      <w:rFonts w:ascii="굴림" w:hAnsi="Times New Roman"/>
      <w:b/>
    </w:rPr>
  </w:style>
  <w:style w:type="paragraph" w:customStyle="1" w:styleId="afc">
    <w:name w:val="표내부"/>
    <w:basedOn w:val="a1"/>
    <w:pPr>
      <w:overflowPunct/>
      <w:autoSpaceDE/>
      <w:autoSpaceDN/>
      <w:spacing w:line="240" w:lineRule="atLeast"/>
    </w:pPr>
    <w:rPr>
      <w:rFonts w:ascii="굴림" w:hAnsi="Times New Roman"/>
      <w:sz w:val="18"/>
    </w:rPr>
  </w:style>
  <w:style w:type="paragraph" w:customStyle="1" w:styleId="xl38">
    <w:name w:val="xl38"/>
    <w:basedOn w:val="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customStyle="1" w:styleId="xl39">
    <w:name w:val="xl39"/>
    <w:basedOn w:val="a1"/>
    <w:pPr>
      <w:pBdr>
        <w:left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customStyle="1" w:styleId="xl40">
    <w:name w:val="xl40"/>
    <w:basedOn w:val="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customStyle="1" w:styleId="xl41">
    <w:name w:val="xl41"/>
    <w:basedOn w:val="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으뜸체" w:eastAsia="으뜸체" w:hAnsi="Arial Unicode MS" w:cs="Arial Unicode MS" w:hint="eastAsia"/>
      <w:b/>
      <w:bCs/>
      <w:sz w:val="16"/>
      <w:szCs w:val="16"/>
    </w:rPr>
  </w:style>
  <w:style w:type="paragraph" w:styleId="afd">
    <w:name w:val="annotation subject"/>
    <w:basedOn w:val="af2"/>
    <w:next w:val="af2"/>
    <w:semiHidden/>
    <w:pPr>
      <w:widowControl w:val="0"/>
      <w:wordWrap w:val="0"/>
      <w:overflowPunct/>
      <w:adjustRightInd/>
      <w:textAlignment w:val="auto"/>
    </w:pPr>
    <w:rPr>
      <w:rFonts w:ascii="굴림" w:hAnsi="Times New Roman"/>
      <w:b/>
      <w:bCs/>
      <w:kern w:val="2"/>
      <w:szCs w:val="24"/>
    </w:rPr>
  </w:style>
  <w:style w:type="paragraph" w:styleId="2">
    <w:name w:val="List Bullet 2"/>
    <w:basedOn w:val="a1"/>
    <w:autoRedefine/>
    <w:pPr>
      <w:widowControl w:val="0"/>
      <w:numPr>
        <w:numId w:val="4"/>
      </w:numPr>
      <w:tabs>
        <w:tab w:val="clear" w:pos="927"/>
        <w:tab w:val="left" w:pos="176"/>
        <w:tab w:val="left" w:pos="540"/>
      </w:tabs>
      <w:wordWrap w:val="0"/>
      <w:overflowPunct/>
      <w:ind w:left="284"/>
      <w:jc w:val="both"/>
      <w:textAlignment w:val="auto"/>
    </w:pPr>
    <w:rPr>
      <w:rFonts w:ascii="굴림" w:hAnsi="Times New Roman"/>
      <w:spacing w:val="-8"/>
      <w:w w:val="90"/>
      <w:kern w:val="2"/>
      <w:sz w:val="24"/>
      <w:szCs w:val="24"/>
    </w:rPr>
  </w:style>
  <w:style w:type="paragraph" w:customStyle="1" w:styleId="3">
    <w:name w:val="글머리기호3"/>
    <w:basedOn w:val="2"/>
    <w:pPr>
      <w:numPr>
        <w:numId w:val="5"/>
      </w:numPr>
      <w:tabs>
        <w:tab w:val="clear" w:pos="530"/>
        <w:tab w:val="num" w:pos="425"/>
        <w:tab w:val="left" w:pos="540"/>
      </w:tabs>
      <w:ind w:left="425" w:hanging="425"/>
    </w:pPr>
  </w:style>
  <w:style w:type="paragraph" w:customStyle="1" w:styleId="15">
    <w:name w:val="본문 1"/>
    <w:basedOn w:val="a1"/>
    <w:pPr>
      <w:keepNext/>
      <w:widowControl w:val="0"/>
      <w:wordWrap w:val="0"/>
      <w:overflowPunct/>
      <w:autoSpaceDE/>
      <w:autoSpaceDN/>
      <w:ind w:left="425"/>
      <w:jc w:val="both"/>
      <w:textAlignment w:val="center"/>
    </w:pPr>
    <w:rPr>
      <w:rFonts w:ascii="굴림" w:hAnsi="Times New Roman"/>
      <w:kern w:val="28"/>
      <w:sz w:val="24"/>
    </w:rPr>
  </w:style>
  <w:style w:type="paragraph" w:customStyle="1" w:styleId="bodytext">
    <w:name w:val="bodytext"/>
    <w:basedOn w:val="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text2">
    <w:name w:val="text2"/>
    <w:basedOn w:val="a2"/>
  </w:style>
  <w:style w:type="paragraph" w:customStyle="1" w:styleId="afe">
    <w:name w:val="표 본문"/>
    <w:basedOn w:val="a1"/>
    <w:pPr>
      <w:widowControl w:val="0"/>
      <w:wordWrap w:val="0"/>
      <w:overflowPunct/>
      <w:autoSpaceDE/>
      <w:autoSpaceDN/>
      <w:adjustRightInd/>
      <w:textAlignment w:val="auto"/>
    </w:pPr>
    <w:rPr>
      <w:rFonts w:ascii="Times New Roman" w:eastAsia="굴림체" w:hAnsi="Times New Roman"/>
      <w:kern w:val="2"/>
    </w:rPr>
  </w:style>
  <w:style w:type="paragraph" w:styleId="aff">
    <w:name w:val="Normal Indent"/>
    <w:basedOn w:val="a1"/>
    <w:pPr>
      <w:widowControl w:val="0"/>
      <w:wordWrap w:val="0"/>
      <w:overflowPunct/>
      <w:autoSpaceDE/>
      <w:autoSpaceDN/>
      <w:spacing w:before="240" w:line="312" w:lineRule="auto"/>
      <w:ind w:firstLine="567"/>
      <w:jc w:val="both"/>
      <w:textAlignment w:val="auto"/>
    </w:pPr>
    <w:rPr>
      <w:rFonts w:ascii="CG Omega" w:hAnsi="CG Omega"/>
      <w:sz w:val="22"/>
    </w:rPr>
  </w:style>
  <w:style w:type="paragraph" w:customStyle="1" w:styleId="TableSmHeadingRight">
    <w:name w:val="Table_Sm_Heading_Right"/>
    <w:basedOn w:val="a1"/>
    <w:pPr>
      <w:keepNext/>
      <w:keepLines/>
      <w:overflowPunct/>
      <w:autoSpaceDE/>
      <w:autoSpaceDN/>
      <w:adjustRightInd/>
      <w:spacing w:before="60" w:after="40"/>
      <w:jc w:val="right"/>
      <w:textAlignment w:val="auto"/>
    </w:pPr>
    <w:rPr>
      <w:rFonts w:ascii="Futura Bk" w:eastAsia="바탕" w:hAnsi="Futura Bk"/>
      <w:b/>
      <w:sz w:val="16"/>
      <w:lang w:eastAsia="en-US"/>
    </w:rPr>
  </w:style>
  <w:style w:type="paragraph" w:customStyle="1" w:styleId="TableMedium">
    <w:name w:val="Table_Medium"/>
    <w:basedOn w:val="a1"/>
    <w:pPr>
      <w:overflowPunct/>
      <w:autoSpaceDE/>
      <w:autoSpaceDN/>
      <w:adjustRightInd/>
      <w:spacing w:before="40" w:after="40"/>
      <w:textAlignment w:val="auto"/>
    </w:pPr>
    <w:rPr>
      <w:rFonts w:ascii="Futura Bk" w:eastAsia="바탕" w:hAnsi="Futura Bk"/>
      <w:sz w:val="18"/>
      <w:lang w:eastAsia="en-US"/>
    </w:rPr>
  </w:style>
  <w:style w:type="character" w:customStyle="1" w:styleId="de">
    <w:name w:val="de"/>
    <w:basedOn w:val="a2"/>
  </w:style>
  <w:style w:type="paragraph" w:customStyle="1" w:styleId="hs3">
    <w:name w:val="hs3"/>
    <w:basedOn w:val="a1"/>
    <w:pPr>
      <w:overflowPunct/>
      <w:autoSpaceDE/>
      <w:autoSpaceDN/>
      <w:adjustRightInd/>
      <w:spacing w:line="432" w:lineRule="atLeast"/>
      <w:jc w:val="both"/>
      <w:textAlignment w:val="auto"/>
    </w:pPr>
    <w:rPr>
      <w:rFonts w:ascii="굴림체" w:eastAsia="굴림체" w:hAnsi="굴림체" w:cs="굴림"/>
      <w:b/>
      <w:bCs/>
      <w:color w:val="000000"/>
      <w:sz w:val="24"/>
      <w:szCs w:val="24"/>
    </w:rPr>
  </w:style>
  <w:style w:type="paragraph" w:customStyle="1" w:styleId="hs1">
    <w:name w:val="hs1"/>
    <w:basedOn w:val="a1"/>
    <w:pPr>
      <w:overflowPunct/>
      <w:autoSpaceDE/>
      <w:autoSpaceDN/>
      <w:adjustRightInd/>
      <w:spacing w:line="353" w:lineRule="atLeast"/>
      <w:ind w:left="800" w:hanging="300"/>
      <w:jc w:val="both"/>
      <w:textAlignment w:val="auto"/>
    </w:pPr>
    <w:rPr>
      <w:rFonts w:ascii="바탕체" w:eastAsia="바탕체" w:hAnsi="바탕체" w:cs="굴림"/>
      <w:color w:val="000000"/>
      <w:sz w:val="22"/>
      <w:szCs w:val="22"/>
    </w:rPr>
  </w:style>
  <w:style w:type="table" w:styleId="aff0">
    <w:name w:val="Table Grid"/>
    <w:basedOn w:val="a3"/>
    <w:rsid w:val="008B52E3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aliases w:val="Wingdings (기호),왼쪽:  0.75 cm,내어쓰기:  1.41 글자"/>
    <w:basedOn w:val="a1"/>
    <w:rsid w:val="0035198E"/>
    <w:pPr>
      <w:numPr>
        <w:numId w:val="8"/>
      </w:numPr>
    </w:pPr>
  </w:style>
  <w:style w:type="character" w:customStyle="1" w:styleId="1Char">
    <w:name w:val="제목 1 Char"/>
    <w:aliases w:val="TIPARND-제목1 Char"/>
    <w:link w:val="1"/>
    <w:rsid w:val="00A17945"/>
    <w:rPr>
      <w:rFonts w:ascii="맑은 고딕" w:eastAsia="맑은 고딕" w:hAnsi="맑은 고딕"/>
      <w:b/>
      <w:color w:val="000000"/>
      <w:sz w:val="24"/>
      <w:szCs w:val="24"/>
      <w:lang w:eastAsia="x-none"/>
    </w:rPr>
  </w:style>
  <w:style w:type="character" w:styleId="aff1">
    <w:name w:val="Emphasis"/>
    <w:qFormat/>
    <w:rsid w:val="00A01A1D"/>
    <w:rPr>
      <w:i/>
      <w:iCs/>
    </w:rPr>
  </w:style>
  <w:style w:type="paragraph" w:customStyle="1" w:styleId="hs8">
    <w:name w:val="hs8"/>
    <w:basedOn w:val="a1"/>
    <w:rsid w:val="007D6B61"/>
    <w:pPr>
      <w:overflowPunct/>
      <w:autoSpaceDE/>
      <w:autoSpaceDN/>
      <w:adjustRightInd/>
      <w:spacing w:line="257" w:lineRule="atLeast"/>
      <w:jc w:val="both"/>
      <w:textAlignment w:val="auto"/>
    </w:pPr>
    <w:rPr>
      <w:rFonts w:ascii="바탕" w:eastAsia="바탕" w:hAnsi="바탕" w:cs="굴림"/>
      <w:color w:val="000000"/>
      <w:sz w:val="16"/>
      <w:szCs w:val="16"/>
    </w:rPr>
  </w:style>
  <w:style w:type="paragraph" w:customStyle="1" w:styleId="hs7">
    <w:name w:val="hs7"/>
    <w:basedOn w:val="a1"/>
    <w:rsid w:val="007D6B61"/>
    <w:pPr>
      <w:overflowPunct/>
      <w:autoSpaceDE/>
      <w:autoSpaceDN/>
      <w:adjustRightInd/>
      <w:spacing w:line="320" w:lineRule="atLeast"/>
      <w:jc w:val="center"/>
      <w:textAlignment w:val="auto"/>
    </w:pPr>
    <w:rPr>
      <w:rFonts w:ascii="바탕" w:eastAsia="바탕" w:hAnsi="바탕" w:cs="굴림"/>
      <w:color w:val="000000"/>
    </w:rPr>
  </w:style>
  <w:style w:type="paragraph" w:customStyle="1" w:styleId="hs6">
    <w:name w:val="hs6"/>
    <w:basedOn w:val="a1"/>
    <w:rsid w:val="007D6B61"/>
    <w:pPr>
      <w:overflowPunct/>
      <w:autoSpaceDE/>
      <w:autoSpaceDN/>
      <w:adjustRightInd/>
      <w:spacing w:line="320" w:lineRule="atLeast"/>
      <w:jc w:val="center"/>
      <w:textAlignment w:val="auto"/>
    </w:pPr>
    <w:rPr>
      <w:rFonts w:ascii="바탕" w:eastAsia="바탕" w:hAnsi="바탕" w:cs="굴림"/>
      <w:color w:val="000000"/>
    </w:rPr>
  </w:style>
  <w:style w:type="paragraph" w:customStyle="1" w:styleId="hs5">
    <w:name w:val="hs5"/>
    <w:basedOn w:val="a1"/>
    <w:rsid w:val="007D6B61"/>
    <w:pPr>
      <w:overflowPunct/>
      <w:autoSpaceDE/>
      <w:autoSpaceDN/>
      <w:adjustRightInd/>
      <w:spacing w:line="353" w:lineRule="atLeast"/>
      <w:jc w:val="center"/>
      <w:textAlignment w:val="auto"/>
    </w:pPr>
    <w:rPr>
      <w:rFonts w:ascii="바탕" w:eastAsia="바탕" w:hAnsi="바탕" w:cs="굴림"/>
      <w:color w:val="000000"/>
      <w:sz w:val="22"/>
      <w:szCs w:val="22"/>
    </w:rPr>
  </w:style>
  <w:style w:type="paragraph" w:customStyle="1" w:styleId="hs4">
    <w:name w:val="hs4"/>
    <w:basedOn w:val="a1"/>
    <w:rsid w:val="007D6B61"/>
    <w:pPr>
      <w:overflowPunct/>
      <w:autoSpaceDE/>
      <w:autoSpaceDN/>
      <w:adjustRightInd/>
      <w:spacing w:line="353" w:lineRule="atLeast"/>
      <w:jc w:val="center"/>
      <w:textAlignment w:val="auto"/>
    </w:pPr>
    <w:rPr>
      <w:rFonts w:ascii="바탕" w:eastAsia="바탕" w:hAnsi="바탕" w:cs="굴림"/>
      <w:color w:val="000000"/>
      <w:sz w:val="22"/>
      <w:szCs w:val="22"/>
    </w:rPr>
  </w:style>
  <w:style w:type="paragraph" w:customStyle="1" w:styleId="hs2">
    <w:name w:val="hs2"/>
    <w:basedOn w:val="a1"/>
    <w:rsid w:val="007D6B61"/>
    <w:pPr>
      <w:overflowPunct/>
      <w:autoSpaceDE/>
      <w:autoSpaceDN/>
      <w:adjustRightInd/>
      <w:spacing w:line="353" w:lineRule="atLeast"/>
      <w:jc w:val="center"/>
      <w:textAlignment w:val="auto"/>
    </w:pPr>
    <w:rPr>
      <w:rFonts w:ascii="바탕" w:eastAsia="바탕" w:hAnsi="바탕" w:cs="굴림"/>
      <w:color w:val="000000"/>
      <w:sz w:val="22"/>
      <w:szCs w:val="22"/>
    </w:rPr>
  </w:style>
  <w:style w:type="character" w:customStyle="1" w:styleId="3Char">
    <w:name w:val="제목 3 Char"/>
    <w:aliases w:val="Table Attribute Heading Char,3 Char"/>
    <w:link w:val="30"/>
    <w:rsid w:val="0055381D"/>
    <w:rPr>
      <w:rFonts w:ascii="맑은 고딕" w:eastAsia="맑은 고딕" w:hAnsi="맑은 고딕"/>
      <w:b/>
      <w:lang w:val="x-none" w:eastAsia="x-none"/>
    </w:rPr>
  </w:style>
  <w:style w:type="character" w:styleId="aff2">
    <w:name w:val="Strong"/>
    <w:qFormat/>
    <w:rsid w:val="00996FF0"/>
    <w:rPr>
      <w:b/>
      <w:bCs/>
    </w:rPr>
  </w:style>
  <w:style w:type="character" w:styleId="aff3">
    <w:name w:val="Placeholder Text"/>
    <w:uiPriority w:val="99"/>
    <w:semiHidden/>
    <w:rsid w:val="00D76F0A"/>
    <w:rPr>
      <w:color w:val="808080"/>
    </w:rPr>
  </w:style>
  <w:style w:type="paragraph" w:styleId="aff4">
    <w:name w:val="List Paragraph"/>
    <w:basedOn w:val="a1"/>
    <w:uiPriority w:val="34"/>
    <w:qFormat/>
    <w:rsid w:val="005E5637"/>
    <w:pPr>
      <w:ind w:leftChars="400" w:left="80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5"/>
    <w:uiPriority w:val="99"/>
    <w:rsid w:val="00214CBF"/>
    <w:rPr>
      <w:rFonts w:ascii="Book Antiqua" w:eastAsia="굴림" w:hAnsi="Book Antiqua"/>
    </w:rPr>
  </w:style>
  <w:style w:type="paragraph" w:customStyle="1" w:styleId="0">
    <w:name w:val="제목 0"/>
    <w:aliases w:val="H0,level0"/>
    <w:basedOn w:val="TIPARND-0"/>
    <w:autoRedefine/>
    <w:qFormat/>
    <w:rsid w:val="00141A02"/>
    <w:pPr>
      <w:pageBreakBefore/>
      <w:tabs>
        <w:tab w:val="num" w:pos="397"/>
      </w:tabs>
      <w:ind w:hangingChars="213" w:hanging="213"/>
    </w:pPr>
  </w:style>
  <w:style w:type="paragraph" w:styleId="TOC">
    <w:name w:val="TOC Heading"/>
    <w:basedOn w:val="1"/>
    <w:next w:val="a1"/>
    <w:uiPriority w:val="39"/>
    <w:semiHidden/>
    <w:unhideWhenUsed/>
    <w:qFormat/>
    <w:rsid w:val="00575B2D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bCs/>
      <w:color w:val="365F91"/>
      <w:sz w:val="28"/>
      <w:szCs w:val="28"/>
      <w:lang w:eastAsia="ko-KR"/>
    </w:rPr>
  </w:style>
  <w:style w:type="paragraph" w:styleId="aff5">
    <w:name w:val="endnote text"/>
    <w:basedOn w:val="a1"/>
    <w:link w:val="Char0"/>
    <w:rsid w:val="00A51A6C"/>
    <w:pPr>
      <w:snapToGrid w:val="0"/>
    </w:pPr>
    <w:rPr>
      <w:lang w:val="x-none" w:eastAsia="x-none"/>
    </w:rPr>
  </w:style>
  <w:style w:type="character" w:customStyle="1" w:styleId="Char0">
    <w:name w:val="미주 텍스트 Char"/>
    <w:link w:val="aff5"/>
    <w:rsid w:val="00A51A6C"/>
    <w:rPr>
      <w:rFonts w:ascii="Book Antiqua" w:eastAsia="굴림" w:hAnsi="Book Antiqua"/>
    </w:rPr>
  </w:style>
  <w:style w:type="character" w:styleId="aff6">
    <w:name w:val="endnote reference"/>
    <w:rsid w:val="00A51A6C"/>
    <w:rPr>
      <w:vertAlign w:val="superscript"/>
    </w:rPr>
  </w:style>
  <w:style w:type="paragraph" w:customStyle="1" w:styleId="TIPAIBB1">
    <w:name w:val="TIPAIBB_제목1"/>
    <w:basedOn w:val="1"/>
    <w:link w:val="TIPAIBB1Char"/>
    <w:qFormat/>
    <w:rsid w:val="00287B86"/>
    <w:rPr>
      <w:sz w:val="28"/>
      <w:szCs w:val="28"/>
    </w:rPr>
  </w:style>
  <w:style w:type="character" w:customStyle="1" w:styleId="TIPAIBB1Char">
    <w:name w:val="TIPAIBB_제목1 Char"/>
    <w:link w:val="TIPAIBB1"/>
    <w:rsid w:val="00287B86"/>
    <w:rPr>
      <w:rFonts w:ascii="맑은 고딕" w:eastAsia="맑은 고딕" w:hAnsi="맑은 고딕"/>
      <w:b/>
      <w:color w:val="00000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4048\LOCALS~1\Temp\&#53596;&#54540;&#47551;%20&#51089;&#49457;%20&#54364;&#51456;%20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D2343-A9CA-4DA0-ADF8-9E9C43D4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 작성 표준 양식.dot</Template>
  <TotalTime>1</TotalTime>
  <Pages>10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클라우드 사용계획서</vt:lpstr>
    </vt:vector>
  </TitlesOfParts>
  <Manager>전영재</Manager>
  <Company>에스알센터</Company>
  <LinksUpToDate>false</LinksUpToDate>
  <CharactersWithSpaces>5737</CharactersWithSpaces>
  <SharedDoc>false</SharedDoc>
  <HyperlinkBase/>
  <HLinks>
    <vt:vector size="294" baseType="variant"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_Toc355004021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_Toc355004020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_Toc355004019</vt:lpwstr>
      </vt:variant>
      <vt:variant>
        <vt:i4>1507382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_Toc355004018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_Toc355004017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_Toc355004016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_Toc355004015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_Toc355004014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_Toc355004013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_Toc355004012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_Toc355004011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_Toc355004010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_Toc355004009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_Toc355004008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_Toc355004007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_Toc355004006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_Toc355004005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_Toc355004004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_Toc355004003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_Toc355004002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_Toc355004001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_Toc355004000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_Toc355003999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_Toc355003998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_Toc355003997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_Toc355003996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_Toc355003995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_Toc355003994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_Toc355003993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_Toc355003992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_Toc355003991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_Toc355003990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_Toc355003989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_Toc355003988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_Toc355003987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_Toc355003986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_Toc355003985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_Toc355003984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_Toc355003983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_Toc355003982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_Toc355003981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_Toc355003980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_Toc355003979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_Toc355003978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_Toc355003977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_Toc355003976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_Toc355003975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_Toc355003974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_Toc355003973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클라우드 사용계획서</dc:title>
  <dc:subject>클라우드 사용계획서</dc:subject>
  <dc:creator>전영재</dc:creator>
  <cp:keywords>계획서</cp:keywords>
  <dc:description>클라우드, 사용계획서, 계획서</dc:description>
  <cp:lastModifiedBy>김한진</cp:lastModifiedBy>
  <cp:revision>3</cp:revision>
  <cp:lastPrinted>2012-10-03T10:22:00Z</cp:lastPrinted>
  <dcterms:created xsi:type="dcterms:W3CDTF">2021-04-30T07:18:00Z</dcterms:created>
  <dcterms:modified xsi:type="dcterms:W3CDTF">2021-04-30T07:32:00Z</dcterms:modified>
  <cp:category/>
</cp:coreProperties>
</file>